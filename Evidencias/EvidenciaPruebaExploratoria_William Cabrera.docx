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3A6C" w14:textId="6A303720" w:rsidR="00CE29ED" w:rsidRPr="008D3474" w:rsidRDefault="00426B27">
      <w:pPr>
        <w:rPr>
          <w:rFonts w:cs="Arial"/>
        </w:rPr>
      </w:pPr>
      <w:r w:rsidRPr="008D347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42398" wp14:editId="18BA8AA3">
                <wp:simplePos x="0" y="0"/>
                <wp:positionH relativeFrom="page">
                  <wp:posOffset>952500</wp:posOffset>
                </wp:positionH>
                <wp:positionV relativeFrom="paragraph">
                  <wp:posOffset>170756</wp:posOffset>
                </wp:positionV>
                <wp:extent cx="5600700" cy="0"/>
                <wp:effectExtent l="0" t="19050" r="38100" b="3810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163FA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pt,13.45pt" to="51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" strokecolor="#030" strokeweight="4.5pt">
                <v:stroke linestyle="thinThick"/>
                <w10:wrap anchorx="page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3"/>
      </w:tblGrid>
      <w:tr w:rsidR="003410F8" w:rsidRPr="008D3474" w14:paraId="53764550" w14:textId="77777777" w:rsidTr="003410F8">
        <w:trPr>
          <w:trHeight w:val="1202"/>
        </w:trPr>
        <w:tc>
          <w:tcPr>
            <w:tcW w:w="7723" w:type="dxa"/>
          </w:tcPr>
          <w:p w14:paraId="5371E54B" w14:textId="76457D8B" w:rsidR="003410F8" w:rsidRPr="008D3474" w:rsidRDefault="00661318" w:rsidP="003410F8">
            <w:pPr>
              <w:spacing w:before="240" w:after="240"/>
              <w:jc w:val="center"/>
              <w:rPr>
                <w:rFonts w:cs="Arial"/>
                <w:b/>
                <w:color w:val="00492C"/>
                <w:sz w:val="44"/>
                <w:szCs w:val="32"/>
              </w:rPr>
            </w:pPr>
            <w:r w:rsidRPr="008D3474">
              <w:rPr>
                <w:rFonts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E607EC" wp14:editId="6AC42FD5">
                      <wp:simplePos x="0" y="0"/>
                      <wp:positionH relativeFrom="page">
                        <wp:posOffset>675005</wp:posOffset>
                      </wp:positionH>
                      <wp:positionV relativeFrom="page">
                        <wp:posOffset>45085</wp:posOffset>
                      </wp:positionV>
                      <wp:extent cx="2921000" cy="1000125"/>
                      <wp:effectExtent l="0" t="0" r="12700" b="9525"/>
                      <wp:wrapNone/>
                      <wp:docPr id="22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0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1C4EBEC1" w14:textId="5DC1F5C8" w:rsidR="00CF2D7D" w:rsidRDefault="002E0A4A" w:rsidP="005B2A6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00492C"/>
                                      <w:sz w:val="44"/>
                                      <w:szCs w:val="32"/>
                                    </w:rPr>
                                    <w:t xml:space="preserve">Evidencia de Pruebas Exploratorias 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t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E607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53.15pt;margin-top:3.55pt;width:230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" filled="f" stroked="f">
                      <v:textbox inset="0,0,0,0">
                        <w:txbxContent>
                          <w:p w14:paraId="1C4EBEC1" w14:textId="5DC1F5C8" w:rsidR="00CF2D7D" w:rsidRDefault="002E0A4A" w:rsidP="005B2A6F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492C"/>
                                <w:sz w:val="44"/>
                                <w:szCs w:val="32"/>
                              </w:rPr>
                              <w:t xml:space="preserve">Evidencia de Pruebas Exploratorias 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57F8093D" w14:textId="30B15439" w:rsidR="00CE29ED" w:rsidRPr="008D3474" w:rsidRDefault="00CE29ED" w:rsidP="006E04DB">
      <w:pPr>
        <w:pStyle w:val="LogoISW"/>
        <w:ind w:left="5221"/>
        <w:rPr>
          <w:rStyle w:val="HP-VersinCar"/>
          <w:color w:val="00492C"/>
          <w:sz w:val="32"/>
        </w:rPr>
      </w:pPr>
    </w:p>
    <w:p w14:paraId="6187585A" w14:textId="7163EDB4" w:rsidR="00CE29ED" w:rsidRPr="008D3474" w:rsidRDefault="00CE29ED" w:rsidP="006E04DB">
      <w:pPr>
        <w:pStyle w:val="LogoISW"/>
        <w:ind w:left="5221"/>
        <w:rPr>
          <w:rStyle w:val="HP-VersinCar"/>
          <w:color w:val="00492C"/>
          <w:sz w:val="32"/>
        </w:rPr>
      </w:pPr>
    </w:p>
    <w:p w14:paraId="205563D1" w14:textId="62EE4590" w:rsidR="00CE29ED" w:rsidRPr="008D3474" w:rsidRDefault="00661318" w:rsidP="006E04DB">
      <w:pPr>
        <w:pStyle w:val="LogoISW"/>
        <w:ind w:left="5221"/>
        <w:rPr>
          <w:rStyle w:val="HP-VersinCar"/>
          <w:color w:val="00492C"/>
          <w:sz w:val="32"/>
        </w:rPr>
      </w:pPr>
      <w:r w:rsidRPr="008D347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14079" wp14:editId="760BB5B1">
                <wp:simplePos x="0" y="0"/>
                <wp:positionH relativeFrom="margin">
                  <wp:posOffset>-339090</wp:posOffset>
                </wp:positionH>
                <wp:positionV relativeFrom="margin">
                  <wp:posOffset>1330325</wp:posOffset>
                </wp:positionV>
                <wp:extent cx="5598795" cy="5637619"/>
                <wp:effectExtent l="0" t="0" r="1905" b="1270"/>
                <wp:wrapNone/>
                <wp:docPr id="1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795" cy="5637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FA4BAD2" w14:textId="77777777" w:rsidR="00CF2D7D" w:rsidRDefault="00CF2D7D" w:rsidP="003410F8">
                            <w:pPr>
                              <w:tabs>
                                <w:tab w:val="left" w:pos="375"/>
                                <w:tab w:val="center" w:pos="4419"/>
                              </w:tabs>
                              <w:jc w:val="center"/>
                              <w:rPr>
                                <w:rFonts w:cs="Arial"/>
                                <w:b/>
                                <w:color w:val="154734"/>
                                <w:sz w:val="28"/>
                              </w:rPr>
                            </w:pPr>
                          </w:p>
                          <w:p w14:paraId="4D9FFECD" w14:textId="77777777" w:rsidR="00CF2D7D" w:rsidRDefault="00CF2D7D" w:rsidP="003410F8">
                            <w:pPr>
                              <w:tabs>
                                <w:tab w:val="left" w:pos="375"/>
                                <w:tab w:val="center" w:pos="4419"/>
                              </w:tabs>
                              <w:jc w:val="center"/>
                              <w:rPr>
                                <w:rFonts w:cs="Arial"/>
                                <w:b/>
                                <w:color w:val="154734"/>
                                <w:sz w:val="28"/>
                              </w:rPr>
                            </w:pPr>
                          </w:p>
                          <w:p w14:paraId="65E07B28" w14:textId="77777777" w:rsidR="00CF2D7D" w:rsidRPr="003248DA" w:rsidRDefault="00CF2D7D" w:rsidP="005B2A6F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154734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154734"/>
                                <w:sz w:val="32"/>
                              </w:rPr>
                              <w:t>Nombre del alumno</w:t>
                            </w:r>
                            <w:r w:rsidRPr="003248DA">
                              <w:rPr>
                                <w:rFonts w:ascii="Cambria" w:hAnsi="Cambria"/>
                                <w:b/>
                                <w:color w:val="154734"/>
                                <w:sz w:val="32"/>
                              </w:rPr>
                              <w:t>:</w:t>
                            </w:r>
                          </w:p>
                          <w:p w14:paraId="6FE188A4" w14:textId="300AD8D2" w:rsidR="00CF2D7D" w:rsidRDefault="00CF2D7D" w:rsidP="005B2A6F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154734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B09900"/>
                                <w:sz w:val="32"/>
                              </w:rPr>
                              <w:t>William Alberto Cabrera Landero</w:t>
                            </w:r>
                          </w:p>
                          <w:p w14:paraId="3A43F6FC" w14:textId="77777777" w:rsidR="00CF2D7D" w:rsidRDefault="00CF2D7D" w:rsidP="005B2A6F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154734"/>
                                <w:sz w:val="32"/>
                              </w:rPr>
                            </w:pPr>
                          </w:p>
                          <w:p w14:paraId="5C6701AE" w14:textId="77777777" w:rsidR="00CF2D7D" w:rsidRPr="003248DA" w:rsidRDefault="00CF2D7D" w:rsidP="005B2A6F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154734"/>
                                <w:sz w:val="32"/>
                              </w:rPr>
                            </w:pPr>
                            <w:r w:rsidRPr="003248DA">
                              <w:rPr>
                                <w:rFonts w:ascii="Cambria" w:hAnsi="Cambria"/>
                                <w:b/>
                                <w:color w:val="154734"/>
                                <w:sz w:val="32"/>
                              </w:rPr>
                              <w:t>Nombre del curso:</w:t>
                            </w:r>
                          </w:p>
                          <w:p w14:paraId="76B84BC5" w14:textId="413EDFE5" w:rsidR="00CF2D7D" w:rsidRPr="003248DA" w:rsidRDefault="002E0A4A" w:rsidP="005B2A6F">
                            <w:pPr>
                              <w:pStyle w:val="Sinespaciado"/>
                              <w:jc w:val="center"/>
                              <w:rPr>
                                <w:rFonts w:ascii="Cambria" w:hAnsi="Cambria"/>
                                <w:b/>
                                <w:color w:val="B09900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B09900"/>
                                <w:sz w:val="32"/>
                              </w:rPr>
                              <w:t>Introducción Automatización de Pruebas</w:t>
                            </w:r>
                          </w:p>
                          <w:p w14:paraId="396DC1B0" w14:textId="77777777" w:rsidR="00CF2D7D" w:rsidRPr="003248DA" w:rsidRDefault="00CF2D7D" w:rsidP="005B2A6F">
                            <w:pPr>
                              <w:tabs>
                                <w:tab w:val="left" w:pos="375"/>
                                <w:tab w:val="center" w:pos="4419"/>
                              </w:tabs>
                              <w:rPr>
                                <w:rFonts w:ascii="Cambria" w:hAnsi="Cambria"/>
                                <w:b/>
                                <w:color w:val="154734"/>
                                <w:sz w:val="32"/>
                              </w:rPr>
                            </w:pPr>
                          </w:p>
                          <w:p w14:paraId="42AC6217" w14:textId="496B8242" w:rsidR="00CF2D7D" w:rsidRPr="003248DA" w:rsidRDefault="00CF2D7D" w:rsidP="005B2A6F">
                            <w:pPr>
                              <w:jc w:val="center"/>
                              <w:rPr>
                                <w:rFonts w:ascii="Cambria" w:eastAsia="Arial" w:hAnsi="Cambria"/>
                                <w:b/>
                                <w:color w:val="154734"/>
                                <w:sz w:val="32"/>
                              </w:rPr>
                            </w:pPr>
                            <w:r w:rsidRPr="003248DA">
                              <w:rPr>
                                <w:rFonts w:ascii="Cambria" w:eastAsia="Arial" w:hAnsi="Cambria"/>
                                <w:b/>
                                <w:color w:val="154734"/>
                                <w:sz w:val="32"/>
                              </w:rPr>
                              <w:t xml:space="preserve">Nombre del </w:t>
                            </w:r>
                            <w:proofErr w:type="spellStart"/>
                            <w:r w:rsidR="00661318">
                              <w:rPr>
                                <w:rFonts w:ascii="Cambria" w:eastAsia="Arial" w:hAnsi="Cambria"/>
                                <w:b/>
                                <w:color w:val="154734"/>
                                <w:sz w:val="32"/>
                              </w:rPr>
                              <w:t>Intructor</w:t>
                            </w:r>
                            <w:proofErr w:type="spellEnd"/>
                            <w:r w:rsidRPr="003248DA">
                              <w:rPr>
                                <w:rFonts w:ascii="Cambria" w:eastAsia="Arial" w:hAnsi="Cambria"/>
                                <w:b/>
                                <w:color w:val="154734"/>
                                <w:sz w:val="32"/>
                              </w:rPr>
                              <w:t>:</w:t>
                            </w:r>
                          </w:p>
                          <w:p w14:paraId="7B680438" w14:textId="52A3B418" w:rsidR="00CF2D7D" w:rsidRPr="00661318" w:rsidRDefault="00661318" w:rsidP="00661318">
                            <w:pPr>
                              <w:pStyle w:val="Sinespaciado"/>
                              <w:jc w:val="center"/>
                              <w:rPr>
                                <w:rFonts w:ascii="Cambria" w:hAnsi="Cambri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B09900"/>
                                <w:sz w:val="32"/>
                              </w:rPr>
                              <w:t>Katherine Cardona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4079" id="_x0000_s1027" type="#_x0000_t202" style="position:absolute;left:0;text-align:left;margin-left:-26.7pt;margin-top:104.75pt;width:440.85pt;height:4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" filled="f" stroked="f">
                <v:textbox inset="0,0,0,0">
                  <w:txbxContent>
                    <w:p w14:paraId="5FA4BAD2" w14:textId="77777777" w:rsidR="00CF2D7D" w:rsidRDefault="00CF2D7D" w:rsidP="003410F8">
                      <w:pPr>
                        <w:tabs>
                          <w:tab w:val="left" w:pos="375"/>
                          <w:tab w:val="center" w:pos="4419"/>
                        </w:tabs>
                        <w:jc w:val="center"/>
                        <w:rPr>
                          <w:rFonts w:cs="Arial"/>
                          <w:b/>
                          <w:color w:val="154734"/>
                          <w:sz w:val="28"/>
                        </w:rPr>
                      </w:pPr>
                    </w:p>
                    <w:p w14:paraId="4D9FFECD" w14:textId="77777777" w:rsidR="00CF2D7D" w:rsidRDefault="00CF2D7D" w:rsidP="003410F8">
                      <w:pPr>
                        <w:tabs>
                          <w:tab w:val="left" w:pos="375"/>
                          <w:tab w:val="center" w:pos="4419"/>
                        </w:tabs>
                        <w:jc w:val="center"/>
                        <w:rPr>
                          <w:rFonts w:cs="Arial"/>
                          <w:b/>
                          <w:color w:val="154734"/>
                          <w:sz w:val="28"/>
                        </w:rPr>
                      </w:pPr>
                    </w:p>
                    <w:p w14:paraId="65E07B28" w14:textId="77777777" w:rsidR="00CF2D7D" w:rsidRPr="003248DA" w:rsidRDefault="00CF2D7D" w:rsidP="005B2A6F">
                      <w:pPr>
                        <w:jc w:val="center"/>
                        <w:rPr>
                          <w:rFonts w:ascii="Cambria" w:hAnsi="Cambria"/>
                          <w:b/>
                          <w:color w:val="154734"/>
                          <w:sz w:val="32"/>
                        </w:rPr>
                      </w:pPr>
                      <w:r>
                        <w:rPr>
                          <w:rFonts w:ascii="Cambria" w:hAnsi="Cambria"/>
                          <w:b/>
                          <w:color w:val="154734"/>
                          <w:sz w:val="32"/>
                        </w:rPr>
                        <w:t>Nombre del alumno</w:t>
                      </w:r>
                      <w:r w:rsidRPr="003248DA">
                        <w:rPr>
                          <w:rFonts w:ascii="Cambria" w:hAnsi="Cambria"/>
                          <w:b/>
                          <w:color w:val="154734"/>
                          <w:sz w:val="32"/>
                        </w:rPr>
                        <w:t>:</w:t>
                      </w:r>
                    </w:p>
                    <w:p w14:paraId="6FE188A4" w14:textId="300AD8D2" w:rsidR="00CF2D7D" w:rsidRDefault="00CF2D7D" w:rsidP="005B2A6F">
                      <w:pPr>
                        <w:jc w:val="center"/>
                        <w:rPr>
                          <w:rFonts w:ascii="Cambria" w:hAnsi="Cambria"/>
                          <w:b/>
                          <w:color w:val="154734"/>
                          <w:sz w:val="32"/>
                        </w:rPr>
                      </w:pPr>
                      <w:r>
                        <w:rPr>
                          <w:rFonts w:ascii="Cambria" w:hAnsi="Cambria"/>
                          <w:b/>
                          <w:color w:val="B09900"/>
                          <w:sz w:val="32"/>
                        </w:rPr>
                        <w:t>William Alberto Cabrera Landero</w:t>
                      </w:r>
                    </w:p>
                    <w:p w14:paraId="3A43F6FC" w14:textId="77777777" w:rsidR="00CF2D7D" w:rsidRDefault="00CF2D7D" w:rsidP="005B2A6F">
                      <w:pPr>
                        <w:jc w:val="center"/>
                        <w:rPr>
                          <w:rFonts w:ascii="Cambria" w:hAnsi="Cambria"/>
                          <w:b/>
                          <w:color w:val="154734"/>
                          <w:sz w:val="32"/>
                        </w:rPr>
                      </w:pPr>
                    </w:p>
                    <w:p w14:paraId="5C6701AE" w14:textId="77777777" w:rsidR="00CF2D7D" w:rsidRPr="003248DA" w:rsidRDefault="00CF2D7D" w:rsidP="005B2A6F">
                      <w:pPr>
                        <w:jc w:val="center"/>
                        <w:rPr>
                          <w:rFonts w:ascii="Cambria" w:hAnsi="Cambria"/>
                          <w:b/>
                          <w:color w:val="154734"/>
                          <w:sz w:val="32"/>
                        </w:rPr>
                      </w:pPr>
                      <w:r w:rsidRPr="003248DA">
                        <w:rPr>
                          <w:rFonts w:ascii="Cambria" w:hAnsi="Cambria"/>
                          <w:b/>
                          <w:color w:val="154734"/>
                          <w:sz w:val="32"/>
                        </w:rPr>
                        <w:t>Nombre del curso:</w:t>
                      </w:r>
                    </w:p>
                    <w:p w14:paraId="76B84BC5" w14:textId="413EDFE5" w:rsidR="00CF2D7D" w:rsidRPr="003248DA" w:rsidRDefault="002E0A4A" w:rsidP="005B2A6F">
                      <w:pPr>
                        <w:pStyle w:val="Sinespaciado"/>
                        <w:jc w:val="center"/>
                        <w:rPr>
                          <w:rFonts w:ascii="Cambria" w:hAnsi="Cambria"/>
                          <w:b/>
                          <w:color w:val="B09900"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B09900"/>
                          <w:sz w:val="32"/>
                        </w:rPr>
                        <w:t>Introducción Automatización de Pruebas</w:t>
                      </w:r>
                    </w:p>
                    <w:p w14:paraId="396DC1B0" w14:textId="77777777" w:rsidR="00CF2D7D" w:rsidRPr="003248DA" w:rsidRDefault="00CF2D7D" w:rsidP="005B2A6F">
                      <w:pPr>
                        <w:tabs>
                          <w:tab w:val="left" w:pos="375"/>
                          <w:tab w:val="center" w:pos="4419"/>
                        </w:tabs>
                        <w:rPr>
                          <w:rFonts w:ascii="Cambria" w:hAnsi="Cambria"/>
                          <w:b/>
                          <w:color w:val="154734"/>
                          <w:sz w:val="32"/>
                        </w:rPr>
                      </w:pPr>
                    </w:p>
                    <w:p w14:paraId="42AC6217" w14:textId="496B8242" w:rsidR="00CF2D7D" w:rsidRPr="003248DA" w:rsidRDefault="00CF2D7D" w:rsidP="005B2A6F">
                      <w:pPr>
                        <w:jc w:val="center"/>
                        <w:rPr>
                          <w:rFonts w:ascii="Cambria" w:eastAsia="Arial" w:hAnsi="Cambria"/>
                          <w:b/>
                          <w:color w:val="154734"/>
                          <w:sz w:val="32"/>
                        </w:rPr>
                      </w:pPr>
                      <w:r w:rsidRPr="003248DA">
                        <w:rPr>
                          <w:rFonts w:ascii="Cambria" w:eastAsia="Arial" w:hAnsi="Cambria"/>
                          <w:b/>
                          <w:color w:val="154734"/>
                          <w:sz w:val="32"/>
                        </w:rPr>
                        <w:t xml:space="preserve">Nombre del </w:t>
                      </w:r>
                      <w:proofErr w:type="spellStart"/>
                      <w:r w:rsidR="00661318">
                        <w:rPr>
                          <w:rFonts w:ascii="Cambria" w:eastAsia="Arial" w:hAnsi="Cambria"/>
                          <w:b/>
                          <w:color w:val="154734"/>
                          <w:sz w:val="32"/>
                        </w:rPr>
                        <w:t>Intructor</w:t>
                      </w:r>
                      <w:proofErr w:type="spellEnd"/>
                      <w:r w:rsidRPr="003248DA">
                        <w:rPr>
                          <w:rFonts w:ascii="Cambria" w:eastAsia="Arial" w:hAnsi="Cambria"/>
                          <w:b/>
                          <w:color w:val="154734"/>
                          <w:sz w:val="32"/>
                        </w:rPr>
                        <w:t>:</w:t>
                      </w:r>
                    </w:p>
                    <w:p w14:paraId="7B680438" w14:textId="52A3B418" w:rsidR="00CF2D7D" w:rsidRPr="00661318" w:rsidRDefault="00661318" w:rsidP="00661318">
                      <w:pPr>
                        <w:pStyle w:val="Sinespaciado"/>
                        <w:jc w:val="center"/>
                        <w:rPr>
                          <w:rFonts w:ascii="Cambria" w:hAnsi="Cambria"/>
                          <w:b/>
                          <w:sz w:val="32"/>
                        </w:rPr>
                      </w:pPr>
                      <w:r>
                        <w:rPr>
                          <w:rFonts w:ascii="Cambria" w:hAnsi="Cambria"/>
                          <w:b/>
                          <w:color w:val="B09900"/>
                          <w:sz w:val="32"/>
                        </w:rPr>
                        <w:t>Katherine Cardona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8D347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04B5F" wp14:editId="3D030BFB">
                <wp:simplePos x="0" y="0"/>
                <wp:positionH relativeFrom="page">
                  <wp:posOffset>995045</wp:posOffset>
                </wp:positionH>
                <wp:positionV relativeFrom="paragraph">
                  <wp:posOffset>177800</wp:posOffset>
                </wp:positionV>
                <wp:extent cx="5600700" cy="0"/>
                <wp:effectExtent l="0" t="19050" r="38100" b="38100"/>
                <wp:wrapNone/>
                <wp:docPr id="2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10934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8.35pt,14pt" to="519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" strokecolor="#030" strokeweight="4.5pt">
                <v:stroke linestyle="thinThick"/>
                <w10:wrap anchorx="page"/>
              </v:line>
            </w:pict>
          </mc:Fallback>
        </mc:AlternateContent>
      </w:r>
    </w:p>
    <w:p w14:paraId="06E30AB7" w14:textId="4AE9BD54" w:rsidR="00CE29ED" w:rsidRPr="008D3474" w:rsidRDefault="00CE29ED" w:rsidP="006E04DB">
      <w:pPr>
        <w:pStyle w:val="LogoISW"/>
        <w:ind w:left="5221"/>
        <w:rPr>
          <w:rStyle w:val="HP-VersinCar"/>
          <w:color w:val="00492C"/>
          <w:sz w:val="32"/>
        </w:rPr>
      </w:pPr>
    </w:p>
    <w:p w14:paraId="4F1ED463" w14:textId="3795072B" w:rsidR="009455A3" w:rsidRPr="008D3474" w:rsidRDefault="009455A3" w:rsidP="006E04DB">
      <w:pPr>
        <w:pStyle w:val="LogoISW"/>
        <w:ind w:left="5221"/>
        <w:rPr>
          <w:rStyle w:val="HP-VersinCar"/>
          <w:color w:val="00492C"/>
          <w:sz w:val="32"/>
        </w:rPr>
      </w:pPr>
    </w:p>
    <w:p w14:paraId="6CC6C5DC" w14:textId="11FF580C" w:rsidR="00CE29ED" w:rsidRPr="008D3474" w:rsidRDefault="00CE29ED" w:rsidP="006E04DB">
      <w:pPr>
        <w:pStyle w:val="LogoISW"/>
        <w:ind w:left="5221"/>
        <w:rPr>
          <w:rStyle w:val="HP-VersinCar"/>
          <w:color w:val="00492C"/>
          <w:sz w:val="32"/>
        </w:rPr>
      </w:pPr>
    </w:p>
    <w:p w14:paraId="20A17858" w14:textId="709FDF89" w:rsidR="00CE29ED" w:rsidRPr="008D3474" w:rsidRDefault="00CE29ED" w:rsidP="006E04DB">
      <w:pPr>
        <w:pStyle w:val="LogoISW"/>
        <w:ind w:left="5221"/>
        <w:rPr>
          <w:rStyle w:val="HP-VersinCar"/>
          <w:color w:val="00492C"/>
          <w:sz w:val="32"/>
        </w:rPr>
      </w:pPr>
    </w:p>
    <w:p w14:paraId="22E9CA3A" w14:textId="3047E43B" w:rsidR="003410F8" w:rsidRPr="008D3474" w:rsidRDefault="003410F8" w:rsidP="005B2A6F">
      <w:pPr>
        <w:pStyle w:val="HP-TtulodelDocumento"/>
        <w:tabs>
          <w:tab w:val="center" w:pos="4252"/>
          <w:tab w:val="left" w:pos="6690"/>
        </w:tabs>
        <w:jc w:val="left"/>
      </w:pPr>
      <w:bookmarkStart w:id="0" w:name="Titulo_del_Doc"/>
      <w:r w:rsidRPr="008D3474">
        <w:rPr>
          <w:i/>
          <w:color w:val="003300"/>
        </w:rPr>
        <w:tab/>
      </w:r>
      <w:bookmarkEnd w:id="0"/>
    </w:p>
    <w:p w14:paraId="7DFFD321" w14:textId="6E6B1120" w:rsidR="003410F8" w:rsidRPr="008D3474" w:rsidRDefault="003410F8" w:rsidP="003410F8">
      <w:pPr>
        <w:jc w:val="center"/>
        <w:rPr>
          <w:rFonts w:cs="Arial"/>
        </w:rPr>
      </w:pPr>
    </w:p>
    <w:p w14:paraId="5A53A4CE" w14:textId="77777777" w:rsidR="003410F8" w:rsidRPr="008D3474" w:rsidRDefault="003410F8" w:rsidP="003410F8">
      <w:pPr>
        <w:jc w:val="center"/>
        <w:rPr>
          <w:rFonts w:cs="Arial"/>
        </w:rPr>
      </w:pPr>
    </w:p>
    <w:p w14:paraId="55E64A93" w14:textId="3568B9D7" w:rsidR="003410F8" w:rsidRPr="008D3474" w:rsidRDefault="003410F8" w:rsidP="003410F8">
      <w:pPr>
        <w:rPr>
          <w:rFonts w:cs="Arial"/>
        </w:rPr>
      </w:pPr>
    </w:p>
    <w:p w14:paraId="7EC7DE23" w14:textId="44003179" w:rsidR="003410F8" w:rsidRPr="008D3474" w:rsidRDefault="003410F8" w:rsidP="003410F8">
      <w:pPr>
        <w:rPr>
          <w:rFonts w:cs="Arial"/>
        </w:rPr>
      </w:pPr>
    </w:p>
    <w:p w14:paraId="54A1E4C4" w14:textId="2BD417C3" w:rsidR="003410F8" w:rsidRPr="008D3474" w:rsidRDefault="003410F8" w:rsidP="003410F8">
      <w:pPr>
        <w:rPr>
          <w:rFonts w:cs="Arial"/>
        </w:rPr>
      </w:pPr>
    </w:p>
    <w:p w14:paraId="61D21D60" w14:textId="77777777" w:rsidR="003410F8" w:rsidRPr="008D3474" w:rsidRDefault="003410F8" w:rsidP="003410F8">
      <w:pPr>
        <w:rPr>
          <w:rFonts w:cs="Arial"/>
        </w:rPr>
      </w:pPr>
    </w:p>
    <w:p w14:paraId="54BDD479" w14:textId="4FF2E85C" w:rsidR="003410F8" w:rsidRPr="008D3474" w:rsidRDefault="003410F8" w:rsidP="003410F8">
      <w:pPr>
        <w:rPr>
          <w:rFonts w:cs="Arial"/>
        </w:rPr>
      </w:pPr>
    </w:p>
    <w:p w14:paraId="118D15AE" w14:textId="7B594B7A" w:rsidR="003410F8" w:rsidRPr="008D3474" w:rsidRDefault="003410F8" w:rsidP="003410F8">
      <w:pPr>
        <w:rPr>
          <w:rFonts w:cs="Arial"/>
        </w:rPr>
      </w:pPr>
    </w:p>
    <w:p w14:paraId="6C856104" w14:textId="31D8B94C" w:rsidR="003410F8" w:rsidRPr="008D3474" w:rsidRDefault="003410F8" w:rsidP="003410F8">
      <w:pPr>
        <w:rPr>
          <w:rFonts w:cs="Arial"/>
        </w:rPr>
      </w:pPr>
    </w:p>
    <w:p w14:paraId="53E7C81E" w14:textId="3C4CE85B" w:rsidR="003410F8" w:rsidRPr="008D3474" w:rsidRDefault="003410F8" w:rsidP="003410F8">
      <w:pPr>
        <w:rPr>
          <w:rFonts w:cs="Arial"/>
        </w:rPr>
      </w:pPr>
    </w:p>
    <w:p w14:paraId="7DF515DD" w14:textId="73D62A90" w:rsidR="003410F8" w:rsidRPr="008D3474" w:rsidRDefault="003410F8" w:rsidP="003410F8">
      <w:pPr>
        <w:rPr>
          <w:rFonts w:cs="Arial"/>
        </w:rPr>
      </w:pPr>
    </w:p>
    <w:p w14:paraId="3E54BFDD" w14:textId="7F04404E" w:rsidR="003410F8" w:rsidRPr="008D3474" w:rsidRDefault="003410F8" w:rsidP="003410F8">
      <w:pPr>
        <w:rPr>
          <w:rFonts w:cs="Arial"/>
        </w:rPr>
      </w:pPr>
    </w:p>
    <w:p w14:paraId="54514F6F" w14:textId="733B2045" w:rsidR="003410F8" w:rsidRPr="008D3474" w:rsidRDefault="003410F8" w:rsidP="003410F8">
      <w:pPr>
        <w:rPr>
          <w:rFonts w:cs="Arial"/>
        </w:rPr>
      </w:pPr>
    </w:p>
    <w:p w14:paraId="3D5625D9" w14:textId="29C513F5" w:rsidR="00CE29ED" w:rsidRPr="008D3474" w:rsidRDefault="00CE29ED" w:rsidP="006E04DB">
      <w:pPr>
        <w:pStyle w:val="LogoISW"/>
        <w:ind w:left="5221"/>
        <w:rPr>
          <w:rStyle w:val="HP-VersinCar"/>
          <w:color w:val="00492C"/>
          <w:sz w:val="32"/>
        </w:rPr>
      </w:pPr>
    </w:p>
    <w:p w14:paraId="2CF6BF1D" w14:textId="77777777" w:rsidR="009455A3" w:rsidRPr="008D3474" w:rsidRDefault="009455A3" w:rsidP="006E04DB">
      <w:pPr>
        <w:pStyle w:val="LogoISW"/>
        <w:ind w:left="5221"/>
        <w:rPr>
          <w:rStyle w:val="HP-VersinCar"/>
          <w:color w:val="00492C"/>
          <w:sz w:val="32"/>
        </w:rPr>
      </w:pPr>
    </w:p>
    <w:p w14:paraId="74EC432F" w14:textId="69EFA01E" w:rsidR="00CA4DA4" w:rsidRDefault="00CA4DA4" w:rsidP="008D3474">
      <w:pPr>
        <w:rPr>
          <w:rStyle w:val="HP-VersinCar"/>
          <w:color w:val="00492C"/>
          <w:sz w:val="32"/>
        </w:rPr>
      </w:pPr>
    </w:p>
    <w:p w14:paraId="28DE93F0" w14:textId="7DDE2D62" w:rsidR="00661318" w:rsidRDefault="00661318" w:rsidP="008D3474">
      <w:pPr>
        <w:rPr>
          <w:rStyle w:val="HP-VersinCar"/>
          <w:color w:val="00492C"/>
          <w:sz w:val="32"/>
        </w:rPr>
      </w:pPr>
    </w:p>
    <w:p w14:paraId="4F800894" w14:textId="7DD5F8E4" w:rsidR="00661318" w:rsidRDefault="00661318" w:rsidP="008D3474">
      <w:pPr>
        <w:rPr>
          <w:rStyle w:val="HP-VersinCar"/>
          <w:color w:val="00492C"/>
          <w:sz w:val="32"/>
        </w:rPr>
      </w:pPr>
    </w:p>
    <w:p w14:paraId="14BA4EF2" w14:textId="4A73672A" w:rsidR="00661318" w:rsidRDefault="00661318" w:rsidP="008D3474">
      <w:pPr>
        <w:rPr>
          <w:rStyle w:val="HP-VersinCar"/>
          <w:color w:val="00492C"/>
          <w:sz w:val="32"/>
        </w:rPr>
      </w:pPr>
    </w:p>
    <w:p w14:paraId="46DBA44E" w14:textId="77777777" w:rsidR="00661318" w:rsidRPr="008D3474" w:rsidRDefault="00661318" w:rsidP="008D3474">
      <w:pPr>
        <w:rPr>
          <w:rStyle w:val="HP-VersinCar"/>
          <w:color w:val="00492C"/>
          <w:sz w:val="32"/>
        </w:rPr>
      </w:pPr>
    </w:p>
    <w:sdt>
      <w:sdtPr>
        <w:rPr>
          <w:rFonts w:cs="Arial"/>
          <w:b/>
          <w:bCs/>
          <w:sz w:val="26"/>
          <w:lang w:val="es-ES"/>
        </w:rPr>
        <w:id w:val="-282739915"/>
        <w:docPartObj>
          <w:docPartGallery w:val="Table of Contents"/>
          <w:docPartUnique/>
        </w:docPartObj>
      </w:sdtPr>
      <w:sdtContent>
        <w:p w14:paraId="112BCA64" w14:textId="607528CD" w:rsidR="005B2A6F" w:rsidRDefault="00F57481" w:rsidP="00F57481">
          <w:pPr>
            <w:rPr>
              <w:rFonts w:cs="Arial"/>
              <w:b/>
              <w:color w:val="E9A400"/>
              <w:sz w:val="32"/>
              <w:szCs w:val="32"/>
            </w:rPr>
          </w:pPr>
          <w:r w:rsidRPr="00426B27">
            <w:rPr>
              <w:rFonts w:cs="Arial"/>
              <w:b/>
              <w:color w:val="E9A400"/>
              <w:sz w:val="32"/>
              <w:szCs w:val="32"/>
            </w:rPr>
            <w:t>Tabla de contenido</w:t>
          </w:r>
        </w:p>
        <w:p w14:paraId="09AB1751" w14:textId="379FFB4E" w:rsidR="00426B27" w:rsidRPr="00426B27" w:rsidRDefault="00426B27" w:rsidP="00F57481">
          <w:pPr>
            <w:rPr>
              <w:rFonts w:cs="Arial"/>
              <w:b/>
              <w:bCs/>
              <w:sz w:val="32"/>
              <w:szCs w:val="32"/>
              <w:lang w:val="es-ES"/>
            </w:rPr>
          </w:pPr>
        </w:p>
        <w:p w14:paraId="3ED628D1" w14:textId="0051868D" w:rsidR="00EC53A8" w:rsidRDefault="005B2A6F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r w:rsidRPr="00426B27">
            <w:rPr>
              <w:rFonts w:cs="Arial"/>
              <w:sz w:val="24"/>
              <w:szCs w:val="24"/>
            </w:rPr>
            <w:fldChar w:fldCharType="begin"/>
          </w:r>
          <w:r w:rsidRPr="00426B27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426B27">
            <w:rPr>
              <w:rFonts w:cs="Arial"/>
              <w:sz w:val="24"/>
              <w:szCs w:val="24"/>
            </w:rPr>
            <w:fldChar w:fldCharType="separate"/>
          </w:r>
          <w:hyperlink w:anchor="_Toc110045661" w:history="1">
            <w:r w:rsidR="00EC53A8" w:rsidRPr="00D57D90">
              <w:rPr>
                <w:rStyle w:val="Hipervnculo"/>
                <w:noProof/>
              </w:rPr>
              <w:t>1</w:t>
            </w:r>
            <w:r w:rsidR="00EC53A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MX"/>
              </w:rPr>
              <w:tab/>
            </w:r>
            <w:r w:rsidR="00EC53A8" w:rsidRPr="00D57D90">
              <w:rPr>
                <w:rStyle w:val="Hipervnculo"/>
                <w:noProof/>
              </w:rPr>
              <w:t>Pet</w:t>
            </w:r>
            <w:r w:rsidR="00EC53A8">
              <w:rPr>
                <w:noProof/>
                <w:webHidden/>
              </w:rPr>
              <w:tab/>
            </w:r>
            <w:r w:rsidR="00EC53A8">
              <w:rPr>
                <w:noProof/>
                <w:webHidden/>
              </w:rPr>
              <w:fldChar w:fldCharType="begin"/>
            </w:r>
            <w:r w:rsidR="00EC53A8">
              <w:rPr>
                <w:noProof/>
                <w:webHidden/>
              </w:rPr>
              <w:instrText xml:space="preserve"> PAGEREF _Toc110045661 \h </w:instrText>
            </w:r>
            <w:r w:rsidR="00EC53A8">
              <w:rPr>
                <w:noProof/>
                <w:webHidden/>
              </w:rPr>
            </w:r>
            <w:r w:rsidR="00EC53A8">
              <w:rPr>
                <w:noProof/>
                <w:webHidden/>
              </w:rPr>
              <w:fldChar w:fldCharType="separate"/>
            </w:r>
            <w:r w:rsidR="00EC53A8">
              <w:rPr>
                <w:noProof/>
                <w:webHidden/>
              </w:rPr>
              <w:t>3</w:t>
            </w:r>
            <w:r w:rsidR="00EC53A8">
              <w:rPr>
                <w:noProof/>
                <w:webHidden/>
              </w:rPr>
              <w:fldChar w:fldCharType="end"/>
            </w:r>
          </w:hyperlink>
        </w:p>
        <w:p w14:paraId="38E8C260" w14:textId="457B082A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62" w:history="1">
            <w:r w:rsidRPr="00D57D90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Add a new pet to the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BEA8" w14:textId="3BEFB220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63" w:history="1">
            <w:r w:rsidRPr="00D57D90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Uploads an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0E72" w14:textId="4D656DC6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64" w:history="1">
            <w:r w:rsidRPr="00D57D90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Update an existing 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F5F8" w14:textId="2D3ED52C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65" w:history="1">
            <w:r w:rsidRPr="00D57D90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Finds Pets by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FAAA" w14:textId="6AAB8AF1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66" w:history="1">
            <w:r w:rsidRPr="00D57D90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Find pet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4838" w14:textId="7BDFBC3A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67" w:history="1">
            <w:r w:rsidRPr="00D57D90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Updates a pet in the store with  from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3495" w14:textId="0D42CA53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68" w:history="1">
            <w:r w:rsidRPr="00D57D90">
              <w:rPr>
                <w:rStyle w:val="Hipervnculo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Deletes a 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005C" w14:textId="729EF4CF" w:rsidR="00EC53A8" w:rsidRDefault="00EC53A8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110045669" w:history="1">
            <w:r w:rsidRPr="00D57D90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A728" w14:textId="101DDEB1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70" w:history="1">
            <w:r w:rsidRPr="00D57D90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Place an order for a 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8C4A" w14:textId="61C54B3B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71" w:history="1">
            <w:r w:rsidRPr="00D57D90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Find purchase order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B5CB" w14:textId="49CA2BF1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72" w:history="1">
            <w:r w:rsidRPr="00D57D90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Delete purchese order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0E75" w14:textId="0A1FD925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73" w:history="1">
            <w:r w:rsidRPr="00D57D90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Returns pet inventories by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4C95" w14:textId="24A1274F" w:rsidR="00EC53A8" w:rsidRDefault="00EC53A8">
          <w:pPr>
            <w:pStyle w:val="TDC1"/>
            <w:tabs>
              <w:tab w:val="left" w:pos="44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110045674" w:history="1">
            <w:r w:rsidRPr="00D57D90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E52A" w14:textId="28B57D16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75" w:history="1">
            <w:r w:rsidRPr="00D57D90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71F8" w14:textId="641DA8D1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76" w:history="1">
            <w:r w:rsidRPr="00D57D90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Creates list of users with given input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1EB8" w14:textId="233F0DBB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77" w:history="1">
            <w:r w:rsidRPr="00D57D90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Creates list of users with given input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5AB3" w14:textId="0829C217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78" w:history="1">
            <w:r w:rsidRPr="00D57D90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Get user by user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6769" w14:textId="4F79211E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79" w:history="1">
            <w:r w:rsidRPr="00D57D90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Updated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ED94" w14:textId="737EEF89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80" w:history="1">
            <w:r w:rsidRPr="00D57D90">
              <w:rPr>
                <w:rStyle w:val="Hipervnculo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16B7" w14:textId="5502176C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81" w:history="1">
            <w:r w:rsidRPr="00D57D90">
              <w:rPr>
                <w:rStyle w:val="Hipervnculo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Logs user into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3D0E" w14:textId="1FBDA2FA" w:rsidR="00EC53A8" w:rsidRDefault="00EC53A8">
          <w:pPr>
            <w:pStyle w:val="TDC2"/>
            <w:tabs>
              <w:tab w:val="left" w:pos="880"/>
              <w:tab w:val="right" w:leader="dot" w:pos="88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110045682" w:history="1">
            <w:r w:rsidRPr="00D57D90">
              <w:rPr>
                <w:rStyle w:val="Hipervnculo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s-MX"/>
              </w:rPr>
              <w:tab/>
            </w:r>
            <w:r w:rsidRPr="00D57D90">
              <w:rPr>
                <w:rStyle w:val="Hipervnculo"/>
                <w:noProof/>
              </w:rPr>
              <w:t>Log out current logged in user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_Toc110045682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6A8F2" w14:textId="73C5FC01" w:rsidR="005B2A6F" w:rsidRPr="006637CB" w:rsidRDefault="005B2A6F" w:rsidP="005B2A6F">
          <w:pPr>
            <w:rPr>
              <w:rFonts w:cs="Arial"/>
              <w:lang w:val="es-ES"/>
            </w:rPr>
          </w:pPr>
          <w:r w:rsidRPr="00426B27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13FB16A5" w14:textId="77777777" w:rsidR="00D77917" w:rsidRPr="008D3474" w:rsidRDefault="00D77917">
      <w:pPr>
        <w:pStyle w:val="TtulodeControldeVersiones"/>
        <w:sectPr w:rsidR="00D77917" w:rsidRPr="008D3474" w:rsidSect="003410F8">
          <w:headerReference w:type="default" r:id="rId11"/>
          <w:headerReference w:type="first" r:id="rId12"/>
          <w:pgSz w:w="12242" w:h="15842"/>
          <w:pgMar w:top="1418" w:right="1701" w:bottom="1418" w:left="1701" w:header="709" w:footer="709" w:gutter="0"/>
          <w:pgBorders w:offsetFrom="page">
            <w:top w:val="thinThickSmallGap" w:sz="24" w:space="24" w:color="00492C"/>
            <w:left w:val="thinThickSmallGap" w:sz="24" w:space="24" w:color="00492C"/>
            <w:bottom w:val="thickThinSmallGap" w:sz="24" w:space="24" w:color="00492C"/>
            <w:right w:val="thickThinSmallGap" w:sz="24" w:space="24" w:color="00492C"/>
          </w:pgBorders>
          <w:cols w:space="708"/>
          <w:titlePg/>
          <w:docGrid w:linePitch="360"/>
        </w:sectPr>
      </w:pPr>
    </w:p>
    <w:p w14:paraId="08E92038" w14:textId="1C264535" w:rsidR="00F9108E" w:rsidRDefault="002E0A4A" w:rsidP="00D25C76">
      <w:pPr>
        <w:pStyle w:val="Ttulo1"/>
      </w:pPr>
      <w:bookmarkStart w:id="1" w:name="_Toc110045661"/>
      <w:proofErr w:type="spellStart"/>
      <w:r>
        <w:lastRenderedPageBreak/>
        <w:t>Pet</w:t>
      </w:r>
      <w:bookmarkEnd w:id="1"/>
      <w:proofErr w:type="spellEnd"/>
    </w:p>
    <w:p w14:paraId="0339B1B0" w14:textId="77777777" w:rsidR="00D6477A" w:rsidRPr="00D6477A" w:rsidRDefault="00D6477A" w:rsidP="00D6477A"/>
    <w:p w14:paraId="1AA43CDE" w14:textId="7CE095A4" w:rsidR="00DC31D9" w:rsidRPr="00BE12E6" w:rsidRDefault="002E0A4A" w:rsidP="00BE12E6">
      <w:pPr>
        <w:pStyle w:val="Ttulo2"/>
      </w:pPr>
      <w:bookmarkStart w:id="2" w:name="_Toc110045662"/>
      <w:proofErr w:type="spellStart"/>
      <w:r w:rsidRPr="00BE12E6">
        <w:t>Add</w:t>
      </w:r>
      <w:proofErr w:type="spellEnd"/>
      <w:r w:rsidRPr="00BE12E6">
        <w:t xml:space="preserve"> a new </w:t>
      </w:r>
      <w:proofErr w:type="spellStart"/>
      <w:r w:rsidRPr="00BE12E6">
        <w:t>pet</w:t>
      </w:r>
      <w:proofErr w:type="spellEnd"/>
      <w:r w:rsidRPr="00BE12E6">
        <w:t xml:space="preserve"> </w:t>
      </w:r>
      <w:proofErr w:type="spellStart"/>
      <w:r w:rsidRPr="00BE12E6">
        <w:t>to</w:t>
      </w:r>
      <w:proofErr w:type="spellEnd"/>
      <w:r w:rsidRPr="00BE12E6">
        <w:t xml:space="preserve"> </w:t>
      </w:r>
      <w:proofErr w:type="spellStart"/>
      <w:r w:rsidRPr="00BE12E6">
        <w:t>the</w:t>
      </w:r>
      <w:proofErr w:type="spellEnd"/>
      <w:r w:rsidRPr="00BE12E6">
        <w:t xml:space="preserve"> store</w:t>
      </w:r>
      <w:bookmarkEnd w:id="2"/>
    </w:p>
    <w:p w14:paraId="056A2210" w14:textId="53A9661A" w:rsidR="00AA534A" w:rsidRDefault="00BE12E6" w:rsidP="0008366C">
      <w:hyperlink r:id="rId13" w:history="1">
        <w:r w:rsidRPr="00A401AE">
          <w:rPr>
            <w:rStyle w:val="Hipervnculo"/>
          </w:rPr>
          <w:t>https://drive.googl</w:t>
        </w:r>
        <w:r w:rsidRPr="00A401AE">
          <w:rPr>
            <w:rStyle w:val="Hipervnculo"/>
          </w:rPr>
          <w:t>e</w:t>
        </w:r>
        <w:r w:rsidRPr="00A401AE">
          <w:rPr>
            <w:rStyle w:val="Hipervnculo"/>
          </w:rPr>
          <w:t>.com/file/d/1vadijTgsdxEzaOK7H35NNSJTd0MY3zsD/view?usp=sharing</w:t>
        </w:r>
      </w:hyperlink>
    </w:p>
    <w:p w14:paraId="7FC78393" w14:textId="77777777" w:rsidR="00BE12E6" w:rsidRDefault="00BE12E6" w:rsidP="00613EDE"/>
    <w:p w14:paraId="4900A404" w14:textId="0E567CA1" w:rsidR="00947DC2" w:rsidRDefault="002E0A4A" w:rsidP="00947DC2">
      <w:pPr>
        <w:pStyle w:val="Ttulo2"/>
      </w:pPr>
      <w:bookmarkStart w:id="3" w:name="_Toc110045663"/>
      <w:proofErr w:type="spellStart"/>
      <w:r w:rsidRPr="002E0A4A">
        <w:t>Uploads</w:t>
      </w:r>
      <w:proofErr w:type="spellEnd"/>
      <w:r w:rsidRPr="002E0A4A">
        <w:t xml:space="preserve"> </w:t>
      </w:r>
      <w:proofErr w:type="spellStart"/>
      <w:r w:rsidRPr="002E0A4A">
        <w:t>an</w:t>
      </w:r>
      <w:proofErr w:type="spellEnd"/>
      <w:r w:rsidRPr="002E0A4A">
        <w:t xml:space="preserve"> </w:t>
      </w:r>
      <w:proofErr w:type="spellStart"/>
      <w:r w:rsidRPr="002E0A4A">
        <w:t>Image</w:t>
      </w:r>
      <w:bookmarkEnd w:id="3"/>
      <w:proofErr w:type="spellEnd"/>
    </w:p>
    <w:p w14:paraId="26F7ED4E" w14:textId="6A470836" w:rsidR="00BE12E6" w:rsidRDefault="00BE12E6" w:rsidP="00BE12E6">
      <w:hyperlink r:id="rId14" w:history="1">
        <w:r w:rsidRPr="00A401AE">
          <w:rPr>
            <w:rStyle w:val="Hipervnculo"/>
          </w:rPr>
          <w:t>https://drive.google.com/file/d/11HQHKPwdzhumj6ZnSq0-JYf9NnjkkuBZ/view?usp=sharing</w:t>
        </w:r>
      </w:hyperlink>
    </w:p>
    <w:p w14:paraId="6390C2CC" w14:textId="308747CF" w:rsidR="002A5744" w:rsidRDefault="002A5744">
      <w:pPr>
        <w:spacing w:before="0" w:after="0"/>
        <w:jc w:val="left"/>
      </w:pPr>
    </w:p>
    <w:p w14:paraId="66EC3B01" w14:textId="5AC98D34" w:rsidR="00947DC2" w:rsidRDefault="002E0A4A" w:rsidP="00947DC2">
      <w:pPr>
        <w:pStyle w:val="Ttulo2"/>
      </w:pPr>
      <w:bookmarkStart w:id="4" w:name="_Toc110045664"/>
      <w:proofErr w:type="spellStart"/>
      <w:r w:rsidRPr="002E0A4A">
        <w:t>Update</w:t>
      </w:r>
      <w:proofErr w:type="spellEnd"/>
      <w:r w:rsidRPr="002E0A4A">
        <w:t xml:space="preserve"> </w:t>
      </w:r>
      <w:proofErr w:type="spellStart"/>
      <w:r w:rsidRPr="002E0A4A">
        <w:t>an</w:t>
      </w:r>
      <w:proofErr w:type="spellEnd"/>
      <w:r w:rsidRPr="002E0A4A">
        <w:t xml:space="preserve"> </w:t>
      </w:r>
      <w:proofErr w:type="spellStart"/>
      <w:r w:rsidRPr="002E0A4A">
        <w:t>existing</w:t>
      </w:r>
      <w:proofErr w:type="spellEnd"/>
      <w:r w:rsidRPr="002E0A4A">
        <w:t xml:space="preserve"> </w:t>
      </w:r>
      <w:proofErr w:type="spellStart"/>
      <w:r w:rsidRPr="002E0A4A">
        <w:t>pet</w:t>
      </w:r>
      <w:bookmarkEnd w:id="4"/>
      <w:proofErr w:type="spellEnd"/>
    </w:p>
    <w:p w14:paraId="013AE06E" w14:textId="3838A804" w:rsidR="00BE12E6" w:rsidRDefault="00BE12E6" w:rsidP="00BE12E6">
      <w:hyperlink r:id="rId15" w:history="1">
        <w:r w:rsidRPr="00A401AE">
          <w:rPr>
            <w:rStyle w:val="Hipervnculo"/>
          </w:rPr>
          <w:t>https://drive.google.com/file/d/1xl9N4LMb1yjGelP5okeI84MGJvgwZ1lU/view?usp=sharing</w:t>
        </w:r>
      </w:hyperlink>
    </w:p>
    <w:p w14:paraId="1C37FC05" w14:textId="458A4CA5" w:rsidR="00B97434" w:rsidRDefault="00B97434">
      <w:pPr>
        <w:spacing w:before="0" w:after="0"/>
        <w:jc w:val="left"/>
      </w:pPr>
    </w:p>
    <w:p w14:paraId="2026B1FD" w14:textId="7EE6E0BF" w:rsidR="00BB6479" w:rsidRDefault="00D6477A" w:rsidP="00BB6479">
      <w:pPr>
        <w:pStyle w:val="Ttulo2"/>
      </w:pPr>
      <w:bookmarkStart w:id="5" w:name="_Toc110045665"/>
      <w:proofErr w:type="spellStart"/>
      <w:r w:rsidRPr="00D6477A">
        <w:t>Finds</w:t>
      </w:r>
      <w:proofErr w:type="spellEnd"/>
      <w:r w:rsidRPr="00D6477A">
        <w:t xml:space="preserve"> </w:t>
      </w:r>
      <w:proofErr w:type="spellStart"/>
      <w:r w:rsidRPr="00D6477A">
        <w:t>Pets</w:t>
      </w:r>
      <w:proofErr w:type="spellEnd"/>
      <w:r w:rsidRPr="00D6477A">
        <w:t xml:space="preserve"> </w:t>
      </w:r>
      <w:proofErr w:type="spellStart"/>
      <w:r w:rsidRPr="00D6477A">
        <w:t>by</w:t>
      </w:r>
      <w:proofErr w:type="spellEnd"/>
      <w:r w:rsidRPr="00D6477A">
        <w:t xml:space="preserve"> </w:t>
      </w:r>
      <w:proofErr w:type="gramStart"/>
      <w:r w:rsidRPr="00D6477A">
        <w:t>status</w:t>
      </w:r>
      <w:bookmarkEnd w:id="5"/>
      <w:proofErr w:type="gramEnd"/>
    </w:p>
    <w:p w14:paraId="7A48FB64" w14:textId="74385AC4" w:rsidR="00BE12E6" w:rsidRDefault="00BE12E6" w:rsidP="00BE12E6">
      <w:hyperlink r:id="rId16" w:history="1">
        <w:r w:rsidRPr="00A401AE">
          <w:rPr>
            <w:rStyle w:val="Hipervnculo"/>
          </w:rPr>
          <w:t>https://drive.google.com/file/d/1x1fn9breJDropUniv7udlWv1r1W8xc8B/view?usp=sharing</w:t>
        </w:r>
      </w:hyperlink>
    </w:p>
    <w:p w14:paraId="66CA86C5" w14:textId="1A3EA56D" w:rsidR="00BB6479" w:rsidRDefault="00BB6479" w:rsidP="00BB6479">
      <w:pPr>
        <w:spacing w:before="0" w:after="0"/>
        <w:jc w:val="left"/>
      </w:pPr>
    </w:p>
    <w:p w14:paraId="750439F7" w14:textId="5BA9DA84" w:rsidR="00D6477A" w:rsidRDefault="00D6477A" w:rsidP="00D6477A">
      <w:pPr>
        <w:pStyle w:val="Ttulo2"/>
      </w:pPr>
      <w:bookmarkStart w:id="6" w:name="_Toc110045666"/>
      <w:proofErr w:type="spellStart"/>
      <w:r w:rsidRPr="00D6477A">
        <w:t>Find</w:t>
      </w:r>
      <w:proofErr w:type="spellEnd"/>
      <w:r w:rsidRPr="00D6477A">
        <w:t xml:space="preserve"> </w:t>
      </w:r>
      <w:proofErr w:type="spellStart"/>
      <w:r w:rsidRPr="00D6477A">
        <w:t>pet</w:t>
      </w:r>
      <w:proofErr w:type="spellEnd"/>
      <w:r w:rsidRPr="00D6477A">
        <w:t xml:space="preserve"> </w:t>
      </w:r>
      <w:proofErr w:type="spellStart"/>
      <w:r w:rsidRPr="00D6477A">
        <w:t>by</w:t>
      </w:r>
      <w:proofErr w:type="spellEnd"/>
      <w:r w:rsidRPr="00D6477A">
        <w:t xml:space="preserve"> ID</w:t>
      </w:r>
      <w:bookmarkEnd w:id="6"/>
    </w:p>
    <w:p w14:paraId="32A0C592" w14:textId="48DBDB56" w:rsidR="00DE172A" w:rsidRDefault="00BE12E6">
      <w:pPr>
        <w:spacing w:before="0" w:after="0"/>
        <w:jc w:val="left"/>
      </w:pPr>
      <w:hyperlink r:id="rId17" w:history="1">
        <w:r w:rsidRPr="00A401AE">
          <w:rPr>
            <w:rStyle w:val="Hipervnculo"/>
          </w:rPr>
          <w:t>https://drive.google.com/file/d/1x1fn9breJDropUniv7udlWv1r1W8xc8B/view?usp=sharing</w:t>
        </w:r>
      </w:hyperlink>
    </w:p>
    <w:p w14:paraId="5FE625A2" w14:textId="77777777" w:rsidR="00BE12E6" w:rsidRDefault="00BE12E6">
      <w:pPr>
        <w:spacing w:before="0" w:after="0"/>
        <w:jc w:val="left"/>
      </w:pPr>
    </w:p>
    <w:p w14:paraId="5BEEF585" w14:textId="1724F1AD" w:rsidR="00A3609E" w:rsidRDefault="00D6477A" w:rsidP="00A3609E">
      <w:pPr>
        <w:pStyle w:val="Ttulo2"/>
      </w:pPr>
      <w:bookmarkStart w:id="7" w:name="_Toc110045667"/>
      <w:proofErr w:type="spellStart"/>
      <w:r w:rsidRPr="00D6477A">
        <w:t>Updates</w:t>
      </w:r>
      <w:proofErr w:type="spellEnd"/>
      <w:r w:rsidRPr="00D6477A">
        <w:t xml:space="preserve"> a </w:t>
      </w:r>
      <w:proofErr w:type="spellStart"/>
      <w:r w:rsidRPr="00D6477A">
        <w:t>pet</w:t>
      </w:r>
      <w:proofErr w:type="spellEnd"/>
      <w:r w:rsidRPr="00D6477A">
        <w:t xml:space="preserve"> in </w:t>
      </w:r>
      <w:proofErr w:type="spellStart"/>
      <w:r w:rsidRPr="00D6477A">
        <w:t>the</w:t>
      </w:r>
      <w:proofErr w:type="spellEnd"/>
      <w:r w:rsidRPr="00D6477A">
        <w:t xml:space="preserve"> store </w:t>
      </w:r>
      <w:proofErr w:type="spellStart"/>
      <w:proofErr w:type="gramStart"/>
      <w:r w:rsidRPr="00D6477A">
        <w:t>with</w:t>
      </w:r>
      <w:proofErr w:type="spellEnd"/>
      <w:r w:rsidRPr="00D6477A">
        <w:t xml:space="preserve">  </w:t>
      </w:r>
      <w:proofErr w:type="spellStart"/>
      <w:r w:rsidRPr="00D6477A">
        <w:t>from</w:t>
      </w:r>
      <w:proofErr w:type="spellEnd"/>
      <w:proofErr w:type="gramEnd"/>
      <w:r w:rsidRPr="00D6477A">
        <w:t xml:space="preserve"> data</w:t>
      </w:r>
      <w:bookmarkEnd w:id="7"/>
    </w:p>
    <w:p w14:paraId="76447E1D" w14:textId="6B3A3DC8" w:rsidR="00A3609E" w:rsidRDefault="00BE12E6" w:rsidP="00A3609E">
      <w:pPr>
        <w:spacing w:before="0" w:after="0"/>
        <w:jc w:val="left"/>
      </w:pPr>
      <w:hyperlink r:id="rId18" w:history="1">
        <w:r w:rsidRPr="00A401AE">
          <w:rPr>
            <w:rStyle w:val="Hipervnculo"/>
          </w:rPr>
          <w:t>https://drive.google.com/file/d/17bhkfceEpSJd0NeUVSZBQI1sI06NBHUR/view?usp=sharing</w:t>
        </w:r>
      </w:hyperlink>
    </w:p>
    <w:p w14:paraId="70E7343C" w14:textId="77777777" w:rsidR="00BE12E6" w:rsidRDefault="00BE12E6" w:rsidP="00A3609E">
      <w:pPr>
        <w:spacing w:before="0" w:after="0"/>
        <w:jc w:val="left"/>
      </w:pPr>
    </w:p>
    <w:p w14:paraId="44012B0B" w14:textId="0A5C3120" w:rsidR="00246E48" w:rsidRDefault="00D6477A" w:rsidP="00246E48">
      <w:pPr>
        <w:pStyle w:val="Ttulo2"/>
      </w:pPr>
      <w:bookmarkStart w:id="8" w:name="_Toc110045668"/>
      <w:proofErr w:type="spellStart"/>
      <w:r w:rsidRPr="00D6477A">
        <w:t>Deletes</w:t>
      </w:r>
      <w:proofErr w:type="spellEnd"/>
      <w:r w:rsidRPr="00D6477A">
        <w:t xml:space="preserve"> a </w:t>
      </w:r>
      <w:proofErr w:type="spellStart"/>
      <w:r w:rsidRPr="00D6477A">
        <w:t>pet</w:t>
      </w:r>
      <w:bookmarkEnd w:id="8"/>
      <w:proofErr w:type="spellEnd"/>
    </w:p>
    <w:p w14:paraId="0DD55B04" w14:textId="46E3545B" w:rsidR="00AA534A" w:rsidRDefault="00AA534A" w:rsidP="00AA534A">
      <w:hyperlink r:id="rId19" w:history="1">
        <w:r w:rsidRPr="00A401AE">
          <w:rPr>
            <w:rStyle w:val="Hipervnculo"/>
          </w:rPr>
          <w:t>https://drive.google.com/file/d/19RJp26LPe7iQARoqOdKkHODYBxC0zsrl/view?usp=sharing</w:t>
        </w:r>
      </w:hyperlink>
    </w:p>
    <w:p w14:paraId="6AE08374" w14:textId="77777777" w:rsidR="00AA534A" w:rsidRPr="00AA534A" w:rsidRDefault="00AA534A" w:rsidP="00AA534A"/>
    <w:p w14:paraId="40610468" w14:textId="04D5DEEA" w:rsidR="000B29E2" w:rsidRDefault="000B29E2">
      <w:pPr>
        <w:spacing w:before="0" w:after="0"/>
        <w:jc w:val="left"/>
        <w:rPr>
          <w:rFonts w:asciiTheme="majorHAnsi" w:hAnsiTheme="majorHAnsi"/>
          <w:b/>
          <w:bCs/>
          <w:iCs/>
          <w:color w:val="00492C"/>
          <w:sz w:val="28"/>
          <w:szCs w:val="28"/>
        </w:rPr>
      </w:pPr>
    </w:p>
    <w:p w14:paraId="2CE0593F" w14:textId="3A0BB8C3" w:rsidR="00AA534A" w:rsidRDefault="00AA534A" w:rsidP="00AA534A">
      <w:pPr>
        <w:pStyle w:val="Ttulo1"/>
      </w:pPr>
      <w:bookmarkStart w:id="9" w:name="_Toc110045669"/>
      <w:r>
        <w:lastRenderedPageBreak/>
        <w:t>Store</w:t>
      </w:r>
      <w:bookmarkEnd w:id="9"/>
    </w:p>
    <w:p w14:paraId="35CC8A4C" w14:textId="77777777" w:rsidR="00AA534A" w:rsidRPr="00D6477A" w:rsidRDefault="00AA534A" w:rsidP="00AA534A"/>
    <w:p w14:paraId="02E2593C" w14:textId="34377330" w:rsidR="00AA534A" w:rsidRPr="00BE12E6" w:rsidRDefault="00AA534A" w:rsidP="00AA534A">
      <w:pPr>
        <w:pStyle w:val="Ttulo2"/>
      </w:pPr>
      <w:bookmarkStart w:id="10" w:name="_Toc110045670"/>
      <w:r w:rsidRPr="00AA534A">
        <w:t xml:space="preserve">Place </w:t>
      </w:r>
      <w:proofErr w:type="spellStart"/>
      <w:r w:rsidRPr="00AA534A">
        <w:t>an</w:t>
      </w:r>
      <w:proofErr w:type="spellEnd"/>
      <w:r w:rsidRPr="00AA534A">
        <w:t xml:space="preserve"> </w:t>
      </w:r>
      <w:proofErr w:type="spellStart"/>
      <w:r w:rsidRPr="00AA534A">
        <w:t>order</w:t>
      </w:r>
      <w:proofErr w:type="spellEnd"/>
      <w:r w:rsidRPr="00AA534A">
        <w:t xml:space="preserve"> </w:t>
      </w:r>
      <w:proofErr w:type="spellStart"/>
      <w:r w:rsidRPr="00AA534A">
        <w:t>for</w:t>
      </w:r>
      <w:proofErr w:type="spellEnd"/>
      <w:r w:rsidRPr="00AA534A">
        <w:t xml:space="preserve"> a </w:t>
      </w:r>
      <w:proofErr w:type="spellStart"/>
      <w:r w:rsidRPr="00AA534A">
        <w:t>pet</w:t>
      </w:r>
      <w:bookmarkEnd w:id="10"/>
      <w:proofErr w:type="spellEnd"/>
    </w:p>
    <w:p w14:paraId="7C0DEA84" w14:textId="4D0DC818" w:rsidR="009E7E89" w:rsidRDefault="009E7E89" w:rsidP="00AA534A">
      <w:hyperlink r:id="rId20" w:history="1">
        <w:r w:rsidRPr="00A401AE">
          <w:rPr>
            <w:rStyle w:val="Hipervnculo"/>
          </w:rPr>
          <w:t>https://drive.google.com/file/d/1Gj1AZO-5gGhbfrehCbvaIit8CwZj082o/view?usp=sharing</w:t>
        </w:r>
      </w:hyperlink>
    </w:p>
    <w:p w14:paraId="6D53E25E" w14:textId="77777777" w:rsidR="009E7E89" w:rsidRDefault="009E7E89" w:rsidP="00AA534A"/>
    <w:p w14:paraId="3D360705" w14:textId="77983741" w:rsidR="00AA534A" w:rsidRDefault="00AA534A" w:rsidP="00AA534A">
      <w:pPr>
        <w:pStyle w:val="Ttulo2"/>
      </w:pPr>
      <w:bookmarkStart w:id="11" w:name="_Toc110045671"/>
      <w:proofErr w:type="spellStart"/>
      <w:r w:rsidRPr="00AA534A">
        <w:t>Find</w:t>
      </w:r>
      <w:proofErr w:type="spellEnd"/>
      <w:r w:rsidRPr="00AA534A">
        <w:t xml:space="preserve"> </w:t>
      </w:r>
      <w:proofErr w:type="spellStart"/>
      <w:r w:rsidRPr="00AA534A">
        <w:t>purchase</w:t>
      </w:r>
      <w:proofErr w:type="spellEnd"/>
      <w:r w:rsidRPr="00AA534A">
        <w:t xml:space="preserve"> </w:t>
      </w:r>
      <w:proofErr w:type="spellStart"/>
      <w:r w:rsidRPr="00AA534A">
        <w:t>order</w:t>
      </w:r>
      <w:proofErr w:type="spellEnd"/>
      <w:r w:rsidRPr="00AA534A">
        <w:t xml:space="preserve"> </w:t>
      </w:r>
      <w:proofErr w:type="spellStart"/>
      <w:r w:rsidRPr="00AA534A">
        <w:t>by</w:t>
      </w:r>
      <w:proofErr w:type="spellEnd"/>
      <w:r w:rsidRPr="00AA534A">
        <w:t xml:space="preserve"> ID</w:t>
      </w:r>
      <w:bookmarkEnd w:id="11"/>
    </w:p>
    <w:p w14:paraId="1BFCDA9F" w14:textId="77777777" w:rsidR="009E7E89" w:rsidRDefault="009E7E89" w:rsidP="009E7E89">
      <w:hyperlink r:id="rId21" w:history="1">
        <w:r w:rsidRPr="00A401AE">
          <w:rPr>
            <w:rStyle w:val="Hipervnculo"/>
          </w:rPr>
          <w:t>https://drive.google.com/file/d/11HQHKPwdzhumj6ZnSq0-JYf9NnjkkuBZ/view?usp=sharing</w:t>
        </w:r>
      </w:hyperlink>
    </w:p>
    <w:p w14:paraId="1F7A11AC" w14:textId="77777777" w:rsidR="00AA534A" w:rsidRDefault="00AA534A" w:rsidP="00AA534A">
      <w:pPr>
        <w:spacing w:before="0" w:after="0"/>
        <w:jc w:val="left"/>
      </w:pPr>
    </w:p>
    <w:p w14:paraId="2904ABE8" w14:textId="6DD373F9" w:rsidR="00AA534A" w:rsidRDefault="00AA534A" w:rsidP="00AA534A">
      <w:pPr>
        <w:pStyle w:val="Ttulo2"/>
      </w:pPr>
      <w:bookmarkStart w:id="12" w:name="_Toc110045672"/>
      <w:proofErr w:type="spellStart"/>
      <w:r w:rsidRPr="00AA534A">
        <w:t>Delete</w:t>
      </w:r>
      <w:proofErr w:type="spellEnd"/>
      <w:r w:rsidRPr="00AA534A">
        <w:t xml:space="preserve"> </w:t>
      </w:r>
      <w:proofErr w:type="spellStart"/>
      <w:r w:rsidRPr="00AA534A">
        <w:t>purchese</w:t>
      </w:r>
      <w:proofErr w:type="spellEnd"/>
      <w:r w:rsidRPr="00AA534A">
        <w:t xml:space="preserve"> </w:t>
      </w:r>
      <w:proofErr w:type="spellStart"/>
      <w:r w:rsidRPr="00AA534A">
        <w:t>order</w:t>
      </w:r>
      <w:proofErr w:type="spellEnd"/>
      <w:r w:rsidRPr="00AA534A">
        <w:t xml:space="preserve"> </w:t>
      </w:r>
      <w:proofErr w:type="spellStart"/>
      <w:r w:rsidRPr="00AA534A">
        <w:t>by</w:t>
      </w:r>
      <w:proofErr w:type="spellEnd"/>
      <w:r w:rsidRPr="00AA534A">
        <w:t xml:space="preserve"> ID</w:t>
      </w:r>
      <w:bookmarkEnd w:id="12"/>
    </w:p>
    <w:p w14:paraId="47708ECE" w14:textId="574D8415" w:rsidR="00AA534A" w:rsidRDefault="0008366C" w:rsidP="00AA534A">
      <w:pPr>
        <w:spacing w:before="0" w:after="0"/>
        <w:jc w:val="left"/>
      </w:pPr>
      <w:hyperlink r:id="rId22" w:history="1">
        <w:r w:rsidRPr="00A401AE">
          <w:rPr>
            <w:rStyle w:val="Hipervnculo"/>
          </w:rPr>
          <w:t>https://drive.google.com/file/d/1BvFr6v3fd7Ln3CzhczOyrdH0yGe1i7-u/view?usp=sharing</w:t>
        </w:r>
      </w:hyperlink>
    </w:p>
    <w:p w14:paraId="2DDAA0F2" w14:textId="77777777" w:rsidR="0008366C" w:rsidRDefault="0008366C" w:rsidP="00AA534A">
      <w:pPr>
        <w:spacing w:before="0" w:after="0"/>
        <w:jc w:val="left"/>
      </w:pPr>
    </w:p>
    <w:p w14:paraId="44235BCA" w14:textId="26682392" w:rsidR="00AA534A" w:rsidRDefault="00AA534A" w:rsidP="00AA534A">
      <w:pPr>
        <w:pStyle w:val="Ttulo2"/>
      </w:pPr>
      <w:bookmarkStart w:id="13" w:name="_Toc110045673"/>
      <w:proofErr w:type="spellStart"/>
      <w:r w:rsidRPr="00AA534A">
        <w:t>Returns</w:t>
      </w:r>
      <w:proofErr w:type="spellEnd"/>
      <w:r w:rsidRPr="00AA534A">
        <w:t xml:space="preserve"> </w:t>
      </w:r>
      <w:proofErr w:type="spellStart"/>
      <w:r w:rsidRPr="00AA534A">
        <w:t>pet</w:t>
      </w:r>
      <w:proofErr w:type="spellEnd"/>
      <w:r w:rsidRPr="00AA534A">
        <w:t xml:space="preserve"> </w:t>
      </w:r>
      <w:proofErr w:type="spellStart"/>
      <w:r w:rsidRPr="00AA534A">
        <w:t>inventories</w:t>
      </w:r>
      <w:proofErr w:type="spellEnd"/>
      <w:r w:rsidRPr="00AA534A">
        <w:t xml:space="preserve"> </w:t>
      </w:r>
      <w:proofErr w:type="spellStart"/>
      <w:r w:rsidRPr="00AA534A">
        <w:t>by</w:t>
      </w:r>
      <w:proofErr w:type="spellEnd"/>
      <w:r w:rsidRPr="00AA534A">
        <w:t xml:space="preserve"> </w:t>
      </w:r>
      <w:proofErr w:type="gramStart"/>
      <w:r w:rsidRPr="00AA534A">
        <w:t>status</w:t>
      </w:r>
      <w:bookmarkEnd w:id="13"/>
      <w:proofErr w:type="gramEnd"/>
    </w:p>
    <w:p w14:paraId="7714697F" w14:textId="34D044A9" w:rsidR="0008366C" w:rsidRDefault="0008366C" w:rsidP="00AA534A">
      <w:pPr>
        <w:spacing w:before="0" w:after="0"/>
        <w:jc w:val="left"/>
      </w:pPr>
      <w:hyperlink r:id="rId23" w:history="1">
        <w:r w:rsidRPr="00A401AE">
          <w:rPr>
            <w:rStyle w:val="Hipervnculo"/>
          </w:rPr>
          <w:t>https://drive.google.com/file/d/11RQklYazlhGo4VLr4C4qUO1Q2iOfxEjY/view?usp=sharing</w:t>
        </w:r>
      </w:hyperlink>
    </w:p>
    <w:p w14:paraId="429B7216" w14:textId="6D7D32D8" w:rsidR="00AA534A" w:rsidRDefault="00AA534A" w:rsidP="00AA534A">
      <w:pPr>
        <w:spacing w:before="0" w:after="0"/>
        <w:jc w:val="left"/>
      </w:pPr>
      <w:r>
        <w:br w:type="page"/>
      </w:r>
    </w:p>
    <w:p w14:paraId="39C24B69" w14:textId="61E3B957" w:rsidR="00AA534A" w:rsidRPr="00D6477A" w:rsidRDefault="00AA534A" w:rsidP="00AA534A">
      <w:pPr>
        <w:pStyle w:val="Ttulo1"/>
      </w:pPr>
      <w:bookmarkStart w:id="14" w:name="_Toc110045674"/>
      <w:proofErr w:type="spellStart"/>
      <w:r>
        <w:lastRenderedPageBreak/>
        <w:t>User</w:t>
      </w:r>
      <w:bookmarkEnd w:id="14"/>
      <w:proofErr w:type="spellEnd"/>
    </w:p>
    <w:p w14:paraId="25446552" w14:textId="77777777" w:rsidR="0008366C" w:rsidRDefault="00AA534A" w:rsidP="0008366C">
      <w:pPr>
        <w:pStyle w:val="Ttulo2"/>
      </w:pPr>
      <w:bookmarkStart w:id="15" w:name="_Toc110045675"/>
      <w:proofErr w:type="spellStart"/>
      <w:r w:rsidRPr="00AA534A">
        <w:t>Create</w:t>
      </w:r>
      <w:proofErr w:type="spellEnd"/>
      <w:r w:rsidRPr="00AA534A">
        <w:t xml:space="preserve"> </w:t>
      </w:r>
      <w:proofErr w:type="spellStart"/>
      <w:r w:rsidRPr="00AA534A">
        <w:t>user</w:t>
      </w:r>
      <w:bookmarkEnd w:id="15"/>
      <w:proofErr w:type="spellEnd"/>
    </w:p>
    <w:p w14:paraId="486A3868" w14:textId="1CEDB7F2" w:rsidR="0008366C" w:rsidRPr="0008366C" w:rsidRDefault="0008366C" w:rsidP="0008366C">
      <w:pPr>
        <w:rPr>
          <w:rFonts w:asciiTheme="majorHAnsi" w:hAnsiTheme="majorHAnsi"/>
          <w:b/>
          <w:bCs/>
          <w:iCs/>
          <w:color w:val="00492C"/>
          <w:sz w:val="28"/>
          <w:szCs w:val="28"/>
        </w:rPr>
      </w:pPr>
      <w:hyperlink r:id="rId24" w:history="1">
        <w:r w:rsidRPr="00A401AE">
          <w:rPr>
            <w:rStyle w:val="Hipervnculo"/>
          </w:rPr>
          <w:t>https://drive.google.com/file/d/1LB0peM1xwY1IZPwBZnjsxVBazKKJjSNv/view?usp=sharing</w:t>
        </w:r>
      </w:hyperlink>
    </w:p>
    <w:p w14:paraId="080E77E4" w14:textId="77777777" w:rsidR="0008366C" w:rsidRDefault="00AA534A" w:rsidP="0008366C">
      <w:pPr>
        <w:pStyle w:val="Ttulo2"/>
      </w:pPr>
      <w:bookmarkStart w:id="16" w:name="_Toc110045676"/>
      <w:proofErr w:type="spellStart"/>
      <w:r w:rsidRPr="00AA534A">
        <w:t>Creates</w:t>
      </w:r>
      <w:proofErr w:type="spellEnd"/>
      <w:r w:rsidRPr="00AA534A">
        <w:t xml:space="preserve"> </w:t>
      </w:r>
      <w:proofErr w:type="spellStart"/>
      <w:r w:rsidRPr="00AA534A">
        <w:t>list</w:t>
      </w:r>
      <w:proofErr w:type="spellEnd"/>
      <w:r w:rsidRPr="00AA534A">
        <w:t xml:space="preserve"> </w:t>
      </w:r>
      <w:proofErr w:type="spellStart"/>
      <w:r w:rsidRPr="00AA534A">
        <w:t>of</w:t>
      </w:r>
      <w:proofErr w:type="spellEnd"/>
      <w:r w:rsidRPr="00AA534A">
        <w:t xml:space="preserve"> </w:t>
      </w:r>
      <w:proofErr w:type="spellStart"/>
      <w:r w:rsidRPr="00AA534A">
        <w:t>users</w:t>
      </w:r>
      <w:proofErr w:type="spellEnd"/>
      <w:r w:rsidRPr="00AA534A">
        <w:t xml:space="preserve"> </w:t>
      </w:r>
      <w:proofErr w:type="spellStart"/>
      <w:r w:rsidRPr="00AA534A">
        <w:t>with</w:t>
      </w:r>
      <w:proofErr w:type="spellEnd"/>
      <w:r w:rsidRPr="00AA534A">
        <w:t xml:space="preserve"> </w:t>
      </w:r>
      <w:proofErr w:type="spellStart"/>
      <w:r w:rsidRPr="00AA534A">
        <w:t>given</w:t>
      </w:r>
      <w:proofErr w:type="spellEnd"/>
      <w:r w:rsidRPr="00AA534A">
        <w:t xml:space="preserve"> input array</w:t>
      </w:r>
      <w:bookmarkEnd w:id="16"/>
    </w:p>
    <w:p w14:paraId="1EB06377" w14:textId="499D714B" w:rsidR="0008366C" w:rsidRPr="0008366C" w:rsidRDefault="0008366C" w:rsidP="0008366C">
      <w:pPr>
        <w:rPr>
          <w:rFonts w:asciiTheme="majorHAnsi" w:hAnsiTheme="majorHAnsi"/>
          <w:color w:val="00492C"/>
          <w:sz w:val="28"/>
          <w:szCs w:val="28"/>
        </w:rPr>
      </w:pPr>
      <w:hyperlink r:id="rId25" w:history="1">
        <w:r w:rsidRPr="00A401AE">
          <w:rPr>
            <w:rStyle w:val="Hipervnculo"/>
          </w:rPr>
          <w:t>https://drive.google.com/file/d/1JNxt0e9xyMfq9Y5eY8AdmyEp2COJBV_x/view?usp=sharing</w:t>
        </w:r>
      </w:hyperlink>
    </w:p>
    <w:p w14:paraId="7FA98006" w14:textId="0D234F93" w:rsidR="00AA534A" w:rsidRDefault="00AA534A" w:rsidP="00AA534A">
      <w:pPr>
        <w:pStyle w:val="Ttulo2"/>
      </w:pPr>
      <w:bookmarkStart w:id="17" w:name="_Toc110045677"/>
      <w:proofErr w:type="spellStart"/>
      <w:r w:rsidRPr="00AA534A">
        <w:t>Creates</w:t>
      </w:r>
      <w:proofErr w:type="spellEnd"/>
      <w:r w:rsidRPr="00AA534A">
        <w:t xml:space="preserve"> </w:t>
      </w:r>
      <w:proofErr w:type="spellStart"/>
      <w:r w:rsidRPr="00AA534A">
        <w:t>list</w:t>
      </w:r>
      <w:proofErr w:type="spellEnd"/>
      <w:r w:rsidRPr="00AA534A">
        <w:t xml:space="preserve"> </w:t>
      </w:r>
      <w:proofErr w:type="spellStart"/>
      <w:r w:rsidRPr="00AA534A">
        <w:t>of</w:t>
      </w:r>
      <w:proofErr w:type="spellEnd"/>
      <w:r w:rsidRPr="00AA534A">
        <w:t xml:space="preserve"> </w:t>
      </w:r>
      <w:proofErr w:type="spellStart"/>
      <w:r w:rsidRPr="00AA534A">
        <w:t>users</w:t>
      </w:r>
      <w:proofErr w:type="spellEnd"/>
      <w:r w:rsidRPr="00AA534A">
        <w:t xml:space="preserve"> </w:t>
      </w:r>
      <w:proofErr w:type="spellStart"/>
      <w:r w:rsidRPr="00AA534A">
        <w:t>with</w:t>
      </w:r>
      <w:proofErr w:type="spellEnd"/>
      <w:r w:rsidRPr="00AA534A">
        <w:t xml:space="preserve"> </w:t>
      </w:r>
      <w:proofErr w:type="spellStart"/>
      <w:r w:rsidRPr="00AA534A">
        <w:t>given</w:t>
      </w:r>
      <w:proofErr w:type="spellEnd"/>
      <w:r w:rsidRPr="00AA534A">
        <w:t xml:space="preserve"> input </w:t>
      </w:r>
      <w:proofErr w:type="spellStart"/>
      <w:r w:rsidRPr="00AA534A">
        <w:t>list</w:t>
      </w:r>
      <w:bookmarkEnd w:id="17"/>
      <w:proofErr w:type="spellEnd"/>
    </w:p>
    <w:p w14:paraId="5CC6E2DD" w14:textId="4B5934B0" w:rsidR="0008366C" w:rsidRDefault="00EC53A8" w:rsidP="009E7E89">
      <w:hyperlink r:id="rId26" w:history="1">
        <w:r w:rsidRPr="00A401AE">
          <w:rPr>
            <w:rStyle w:val="Hipervnculo"/>
          </w:rPr>
          <w:t>https://drive.google.com/file/d/11BOyboB_wjfRf2lo6_SilzdrY3QckNFD/view?usp=sharing</w:t>
        </w:r>
      </w:hyperlink>
    </w:p>
    <w:p w14:paraId="4BED1A5F" w14:textId="77777777" w:rsidR="00EC53A8" w:rsidRDefault="00EC53A8" w:rsidP="009E7E89"/>
    <w:p w14:paraId="3827B0BE" w14:textId="44E81369" w:rsidR="00AA534A" w:rsidRDefault="009E7E89" w:rsidP="00AA534A">
      <w:pPr>
        <w:pStyle w:val="Ttulo2"/>
      </w:pPr>
      <w:bookmarkStart w:id="18" w:name="_Toc110045678"/>
      <w:proofErr w:type="spellStart"/>
      <w:r w:rsidRPr="009E7E89">
        <w:t>Get</w:t>
      </w:r>
      <w:proofErr w:type="spellEnd"/>
      <w:r w:rsidRPr="009E7E89">
        <w:t xml:space="preserve"> </w:t>
      </w:r>
      <w:proofErr w:type="spellStart"/>
      <w:r w:rsidRPr="009E7E89">
        <w:t>user</w:t>
      </w:r>
      <w:proofErr w:type="spellEnd"/>
      <w:r w:rsidRPr="009E7E89">
        <w:t xml:space="preserve"> </w:t>
      </w:r>
      <w:proofErr w:type="spellStart"/>
      <w:r w:rsidRPr="009E7E89">
        <w:t>by</w:t>
      </w:r>
      <w:proofErr w:type="spellEnd"/>
      <w:r w:rsidRPr="009E7E89">
        <w:t xml:space="preserve"> </w:t>
      </w:r>
      <w:proofErr w:type="spellStart"/>
      <w:r w:rsidRPr="009E7E89">
        <w:t>user</w:t>
      </w:r>
      <w:proofErr w:type="spellEnd"/>
      <w:r w:rsidRPr="009E7E89">
        <w:t xml:space="preserve"> </w:t>
      </w:r>
      <w:proofErr w:type="spellStart"/>
      <w:r w:rsidRPr="009E7E89">
        <w:t>name</w:t>
      </w:r>
      <w:bookmarkEnd w:id="18"/>
      <w:proofErr w:type="spellEnd"/>
    </w:p>
    <w:p w14:paraId="1A2B7511" w14:textId="5202E5E9" w:rsidR="0008366C" w:rsidRDefault="00EC53A8" w:rsidP="009E7E89">
      <w:hyperlink r:id="rId27" w:history="1">
        <w:r w:rsidRPr="00A401AE">
          <w:rPr>
            <w:rStyle w:val="Hipervnculo"/>
          </w:rPr>
          <w:t>https://drive.google.com/file/d/1au_qD1QUW72pM7cVKcMHdGl-WHcG0H9n/view?usp=sharing</w:t>
        </w:r>
      </w:hyperlink>
    </w:p>
    <w:p w14:paraId="5C9DB7E1" w14:textId="77777777" w:rsidR="00EC53A8" w:rsidRDefault="00EC53A8" w:rsidP="009E7E89"/>
    <w:p w14:paraId="7BC253AB" w14:textId="6F35D09F" w:rsidR="00AA534A" w:rsidRDefault="009E7E89" w:rsidP="00AA534A">
      <w:pPr>
        <w:pStyle w:val="Ttulo2"/>
      </w:pPr>
      <w:bookmarkStart w:id="19" w:name="_Toc110045679"/>
      <w:proofErr w:type="spellStart"/>
      <w:r w:rsidRPr="009E7E89">
        <w:t>Updated</w:t>
      </w:r>
      <w:proofErr w:type="spellEnd"/>
      <w:r w:rsidRPr="009E7E89">
        <w:t xml:space="preserve"> </w:t>
      </w:r>
      <w:proofErr w:type="spellStart"/>
      <w:r w:rsidRPr="009E7E89">
        <w:t>user</w:t>
      </w:r>
      <w:bookmarkEnd w:id="19"/>
      <w:proofErr w:type="spellEnd"/>
    </w:p>
    <w:p w14:paraId="44457B33" w14:textId="709922F2" w:rsidR="00EC53A8" w:rsidRDefault="00EC53A8" w:rsidP="00AA534A">
      <w:pPr>
        <w:spacing w:before="0" w:after="0"/>
        <w:jc w:val="left"/>
      </w:pPr>
      <w:hyperlink r:id="rId28" w:history="1">
        <w:r w:rsidRPr="00A401AE">
          <w:rPr>
            <w:rStyle w:val="Hipervnculo"/>
          </w:rPr>
          <w:t>https://drive.google.com/file/d/1uMnkkD1QHPuxDGVnxAYuv1BRsrq4lioK/view?usp=sharing</w:t>
        </w:r>
      </w:hyperlink>
    </w:p>
    <w:p w14:paraId="0F8D4B19" w14:textId="77777777" w:rsidR="00EC53A8" w:rsidRDefault="00EC53A8" w:rsidP="00AA534A">
      <w:pPr>
        <w:spacing w:before="0" w:after="0"/>
        <w:jc w:val="left"/>
      </w:pPr>
    </w:p>
    <w:p w14:paraId="60075623" w14:textId="0F400882" w:rsidR="00AA534A" w:rsidRDefault="009E7E89" w:rsidP="00AA534A">
      <w:pPr>
        <w:pStyle w:val="Ttulo2"/>
      </w:pPr>
      <w:bookmarkStart w:id="20" w:name="_Toc110045680"/>
      <w:proofErr w:type="spellStart"/>
      <w:r w:rsidRPr="009E7E89">
        <w:t>Delete</w:t>
      </w:r>
      <w:proofErr w:type="spellEnd"/>
      <w:r w:rsidRPr="009E7E89">
        <w:t xml:space="preserve"> </w:t>
      </w:r>
      <w:proofErr w:type="spellStart"/>
      <w:r w:rsidRPr="009E7E89">
        <w:t>user</w:t>
      </w:r>
      <w:bookmarkEnd w:id="20"/>
      <w:proofErr w:type="spellEnd"/>
    </w:p>
    <w:p w14:paraId="20B53307" w14:textId="3417EE59" w:rsidR="00EC53A8" w:rsidRDefault="00EC53A8" w:rsidP="00AA534A">
      <w:pPr>
        <w:spacing w:before="0" w:after="0"/>
        <w:jc w:val="left"/>
      </w:pPr>
      <w:hyperlink r:id="rId29" w:history="1">
        <w:r w:rsidRPr="00A401AE">
          <w:rPr>
            <w:rStyle w:val="Hipervnculo"/>
          </w:rPr>
          <w:t>https://drive.google.com/file/d/1mJbATyOzRE9e0z0f3rJ4TNwPDcRmlp_D/view?usp=sharing</w:t>
        </w:r>
      </w:hyperlink>
    </w:p>
    <w:p w14:paraId="634A2068" w14:textId="77777777" w:rsidR="00EC53A8" w:rsidRDefault="00EC53A8" w:rsidP="00AA534A">
      <w:pPr>
        <w:spacing w:before="0" w:after="0"/>
        <w:jc w:val="left"/>
      </w:pPr>
    </w:p>
    <w:p w14:paraId="19CD9728" w14:textId="062691F2" w:rsidR="00AA534A" w:rsidRDefault="009E7E89" w:rsidP="00AA534A">
      <w:pPr>
        <w:pStyle w:val="Ttulo2"/>
      </w:pPr>
      <w:bookmarkStart w:id="21" w:name="_Toc110045681"/>
      <w:r w:rsidRPr="009E7E89">
        <w:t xml:space="preserve">Logs </w:t>
      </w:r>
      <w:proofErr w:type="spellStart"/>
      <w:r w:rsidRPr="009E7E89">
        <w:t>user</w:t>
      </w:r>
      <w:proofErr w:type="spellEnd"/>
      <w:r w:rsidRPr="009E7E89">
        <w:t xml:space="preserve"> </w:t>
      </w:r>
      <w:proofErr w:type="spellStart"/>
      <w:r w:rsidRPr="009E7E89">
        <w:t>into</w:t>
      </w:r>
      <w:proofErr w:type="spellEnd"/>
      <w:r w:rsidRPr="009E7E89">
        <w:t xml:space="preserve"> </w:t>
      </w:r>
      <w:proofErr w:type="spellStart"/>
      <w:r w:rsidRPr="009E7E89">
        <w:t>the</w:t>
      </w:r>
      <w:proofErr w:type="spellEnd"/>
      <w:r w:rsidRPr="009E7E89">
        <w:t xml:space="preserve"> </w:t>
      </w:r>
      <w:proofErr w:type="spellStart"/>
      <w:r w:rsidRPr="009E7E89">
        <w:t>system</w:t>
      </w:r>
      <w:bookmarkEnd w:id="21"/>
      <w:proofErr w:type="spellEnd"/>
    </w:p>
    <w:p w14:paraId="3E031724" w14:textId="1404F6D8" w:rsidR="00EC53A8" w:rsidRDefault="00EC53A8" w:rsidP="00AA534A">
      <w:hyperlink r:id="rId30" w:history="1">
        <w:r w:rsidRPr="00A401AE">
          <w:rPr>
            <w:rStyle w:val="Hipervnculo"/>
          </w:rPr>
          <w:t>https://drive.google.com/file/d/1jpuAL9HGMwzjaT8mekM2i818cAPZ-I9R/view?usp=sharing</w:t>
        </w:r>
      </w:hyperlink>
    </w:p>
    <w:p w14:paraId="1D7E750B" w14:textId="77777777" w:rsidR="00EC53A8" w:rsidRDefault="00EC53A8" w:rsidP="00AA534A"/>
    <w:p w14:paraId="1FC7D04C" w14:textId="2850585D" w:rsidR="009E7E89" w:rsidRDefault="009E7E89" w:rsidP="009E7E89">
      <w:pPr>
        <w:pStyle w:val="Ttulo2"/>
      </w:pPr>
      <w:bookmarkStart w:id="22" w:name="_Toc110045682"/>
      <w:r w:rsidRPr="009E7E89">
        <w:t xml:space="preserve">Log </w:t>
      </w:r>
      <w:proofErr w:type="spellStart"/>
      <w:r w:rsidRPr="009E7E89">
        <w:t>out</w:t>
      </w:r>
      <w:proofErr w:type="spellEnd"/>
      <w:r w:rsidRPr="009E7E89">
        <w:t xml:space="preserve"> </w:t>
      </w:r>
      <w:proofErr w:type="spellStart"/>
      <w:r w:rsidRPr="009E7E89">
        <w:t>current</w:t>
      </w:r>
      <w:proofErr w:type="spellEnd"/>
      <w:r w:rsidRPr="009E7E89">
        <w:t xml:space="preserve"> </w:t>
      </w:r>
      <w:proofErr w:type="spellStart"/>
      <w:r w:rsidRPr="009E7E89">
        <w:t>logged</w:t>
      </w:r>
      <w:proofErr w:type="spellEnd"/>
      <w:r w:rsidRPr="009E7E89">
        <w:t xml:space="preserve"> in </w:t>
      </w:r>
      <w:proofErr w:type="spellStart"/>
      <w:r w:rsidRPr="009E7E89">
        <w:t>user</w:t>
      </w:r>
      <w:proofErr w:type="spellEnd"/>
      <w:r w:rsidRPr="009E7E89">
        <w:t xml:space="preserve"> </w:t>
      </w:r>
      <w:proofErr w:type="spellStart"/>
      <w:r w:rsidRPr="009E7E89">
        <w:t>session</w:t>
      </w:r>
      <w:bookmarkEnd w:id="22"/>
      <w:proofErr w:type="spellEnd"/>
    </w:p>
    <w:p w14:paraId="7724966B" w14:textId="5898E8D1" w:rsidR="00EC53A8" w:rsidRDefault="00EC53A8" w:rsidP="009E7E89">
      <w:hyperlink r:id="rId31" w:history="1">
        <w:r w:rsidRPr="00A401AE">
          <w:rPr>
            <w:rStyle w:val="Hipervnculo"/>
          </w:rPr>
          <w:t>https://drive.google.com/file/d/11ULTG5INVhrSzCIVTVCTDwwOe0PsAq3M/view?usp=sharing</w:t>
        </w:r>
      </w:hyperlink>
    </w:p>
    <w:p w14:paraId="184A0C80" w14:textId="77777777" w:rsidR="00EC53A8" w:rsidRPr="00AA534A" w:rsidRDefault="00EC53A8" w:rsidP="009E7E89"/>
    <w:sectPr w:rsidR="00EC53A8" w:rsidRPr="00AA534A" w:rsidSect="003410F8">
      <w:headerReference w:type="first" r:id="rId32"/>
      <w:footerReference w:type="first" r:id="rId33"/>
      <w:pgSz w:w="12242" w:h="15842"/>
      <w:pgMar w:top="1418" w:right="1701" w:bottom="1418" w:left="1701" w:header="709" w:footer="709" w:gutter="0"/>
      <w:pgBorders w:offsetFrom="page">
        <w:top w:val="thinThickSmallGap" w:sz="24" w:space="24" w:color="00492C"/>
        <w:left w:val="thinThickSmallGap" w:sz="24" w:space="24" w:color="00492C"/>
        <w:bottom w:val="thickThinSmallGap" w:sz="24" w:space="24" w:color="00492C"/>
        <w:right w:val="thickThinSmallGap" w:sz="24" w:space="24" w:color="00492C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CDF4" w14:textId="77777777" w:rsidR="00B34CD2" w:rsidRDefault="00B34CD2">
      <w:r>
        <w:separator/>
      </w:r>
    </w:p>
  </w:endnote>
  <w:endnote w:type="continuationSeparator" w:id="0">
    <w:p w14:paraId="2AEE1D08" w14:textId="77777777" w:rsidR="00B34CD2" w:rsidRDefault="00B3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80A1" w14:textId="77777777" w:rsidR="00CF2D7D" w:rsidRDefault="00CF2D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0B4B" w14:textId="77777777" w:rsidR="00B34CD2" w:rsidRDefault="00B34CD2">
      <w:r>
        <w:separator/>
      </w:r>
    </w:p>
  </w:footnote>
  <w:footnote w:type="continuationSeparator" w:id="0">
    <w:p w14:paraId="409F1057" w14:textId="77777777" w:rsidR="00B34CD2" w:rsidRDefault="00B34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AD21C" w14:textId="77777777" w:rsidR="00CF2D7D" w:rsidRDefault="00CF2D7D"/>
  <w:p w14:paraId="79B6E0E2" w14:textId="77777777" w:rsidR="00CF2D7D" w:rsidRDefault="00CF2D7D">
    <w:pPr>
      <w:rPr>
        <w:sz w:val="10"/>
      </w:rPr>
    </w:pPr>
  </w:p>
  <w:p w14:paraId="77DE3589" w14:textId="77777777" w:rsidR="00CF2D7D" w:rsidRDefault="00CF2D7D">
    <w:pPr>
      <w:pStyle w:val="Encabezado"/>
      <w:rPr>
        <w:sz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15A9" w14:textId="25235829" w:rsidR="00CF2D7D" w:rsidRDefault="00CF2D7D" w:rsidP="00661318">
    <w:pPr>
      <w:pStyle w:val="Encabezado"/>
    </w:pP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ED765" w14:textId="0ACA3179" w:rsidR="00CF2D7D" w:rsidRDefault="00CF2D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 w15:restartNumberingAfterBreak="0">
    <w:nsid w:val="066B5841"/>
    <w:multiLevelType w:val="hybridMultilevel"/>
    <w:tmpl w:val="E4D0960A"/>
    <w:lvl w:ilvl="0" w:tplc="7A7C6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988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0E2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62E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07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C86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D60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182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E84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EAD2E1F"/>
    <w:multiLevelType w:val="hybridMultilevel"/>
    <w:tmpl w:val="B1302B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3611F0"/>
    <w:multiLevelType w:val="hybridMultilevel"/>
    <w:tmpl w:val="2D6C0B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244FC"/>
    <w:multiLevelType w:val="hybridMultilevel"/>
    <w:tmpl w:val="5B30AF56"/>
    <w:lvl w:ilvl="0" w:tplc="E53CC314">
      <w:numFmt w:val="bullet"/>
      <w:lvlText w:val="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840FB3"/>
    <w:multiLevelType w:val="hybridMultilevel"/>
    <w:tmpl w:val="D65AC81E"/>
    <w:lvl w:ilvl="0" w:tplc="B91A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9C6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3E1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E00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6E3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E4B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22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989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4C4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F8B455B"/>
    <w:multiLevelType w:val="hybridMultilevel"/>
    <w:tmpl w:val="FD8A2776"/>
    <w:lvl w:ilvl="0" w:tplc="2068A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8A0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61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5E9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6F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D83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F63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744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EF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0E10DB7"/>
    <w:multiLevelType w:val="hybridMultilevel"/>
    <w:tmpl w:val="9790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F7BC5"/>
    <w:multiLevelType w:val="hybridMultilevel"/>
    <w:tmpl w:val="06E4CDC2"/>
    <w:lvl w:ilvl="0" w:tplc="39EA1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38A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528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ACA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727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AEE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26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0F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3EB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A941DB"/>
    <w:multiLevelType w:val="hybridMultilevel"/>
    <w:tmpl w:val="800A81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4C777A"/>
    <w:multiLevelType w:val="hybridMultilevel"/>
    <w:tmpl w:val="76DEA5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6F40B9"/>
    <w:multiLevelType w:val="hybridMultilevel"/>
    <w:tmpl w:val="D57A43DE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3" w15:restartNumberingAfterBreak="0">
    <w:nsid w:val="319F61C1"/>
    <w:multiLevelType w:val="hybridMultilevel"/>
    <w:tmpl w:val="01102D08"/>
    <w:lvl w:ilvl="0" w:tplc="E15E4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209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AE0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D84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307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63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26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20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4AF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3F40C2"/>
    <w:multiLevelType w:val="hybridMultilevel"/>
    <w:tmpl w:val="031A757A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9C14E7C"/>
    <w:multiLevelType w:val="hybridMultilevel"/>
    <w:tmpl w:val="7B144A0C"/>
    <w:lvl w:ilvl="0" w:tplc="0CA8F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3C2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E41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52E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9A2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E67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7EC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245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123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A8C4C18"/>
    <w:multiLevelType w:val="hybridMultilevel"/>
    <w:tmpl w:val="08F632D6"/>
    <w:lvl w:ilvl="0" w:tplc="87D20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761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AC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DA8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C8B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9CD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3E6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6E6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82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D3D1B1D"/>
    <w:multiLevelType w:val="hybridMultilevel"/>
    <w:tmpl w:val="B1302B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E35DEA"/>
    <w:multiLevelType w:val="hybridMultilevel"/>
    <w:tmpl w:val="416A0C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48C576E4"/>
    <w:multiLevelType w:val="hybridMultilevel"/>
    <w:tmpl w:val="A2DC7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73F46"/>
    <w:multiLevelType w:val="hybridMultilevel"/>
    <w:tmpl w:val="093C8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91546ED"/>
    <w:multiLevelType w:val="hybridMultilevel"/>
    <w:tmpl w:val="052CE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45CD4"/>
    <w:multiLevelType w:val="hybridMultilevel"/>
    <w:tmpl w:val="E4BA7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C4E6D67"/>
    <w:multiLevelType w:val="hybridMultilevel"/>
    <w:tmpl w:val="BBE85630"/>
    <w:lvl w:ilvl="0" w:tplc="DA628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83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CE2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E69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7CB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DCD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245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87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628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E8E42AE"/>
    <w:multiLevelType w:val="hybridMultilevel"/>
    <w:tmpl w:val="9B5E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41194"/>
    <w:multiLevelType w:val="hybridMultilevel"/>
    <w:tmpl w:val="0B02B8B8"/>
    <w:lvl w:ilvl="0" w:tplc="606C8938">
      <w:numFmt w:val="bullet"/>
      <w:lvlText w:val="•"/>
      <w:lvlJc w:val="left"/>
      <w:pPr>
        <w:ind w:left="27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67DED"/>
    <w:multiLevelType w:val="hybridMultilevel"/>
    <w:tmpl w:val="C778F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DF819FE"/>
    <w:multiLevelType w:val="hybridMultilevel"/>
    <w:tmpl w:val="A52C1264"/>
    <w:lvl w:ilvl="0" w:tplc="606C8938">
      <w:numFmt w:val="bullet"/>
      <w:lvlText w:val="•"/>
      <w:lvlJc w:val="left"/>
      <w:pPr>
        <w:ind w:left="27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8" w15:restartNumberingAfterBreak="0">
    <w:nsid w:val="70C33E1B"/>
    <w:multiLevelType w:val="hybridMultilevel"/>
    <w:tmpl w:val="580E66C4"/>
    <w:lvl w:ilvl="0" w:tplc="E53CC314">
      <w:numFmt w:val="bullet"/>
      <w:lvlText w:val="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B36E2"/>
    <w:multiLevelType w:val="hybridMultilevel"/>
    <w:tmpl w:val="8BAA7F7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5837C2"/>
    <w:multiLevelType w:val="hybridMultilevel"/>
    <w:tmpl w:val="A36E529E"/>
    <w:lvl w:ilvl="0" w:tplc="2A844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06CC3"/>
    <w:multiLevelType w:val="multilevel"/>
    <w:tmpl w:val="ABEC1C4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6770BFB"/>
    <w:multiLevelType w:val="hybridMultilevel"/>
    <w:tmpl w:val="86060C68"/>
    <w:lvl w:ilvl="0" w:tplc="E53CC314">
      <w:numFmt w:val="bullet"/>
      <w:lvlText w:val="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E36CC"/>
    <w:multiLevelType w:val="hybridMultilevel"/>
    <w:tmpl w:val="F3A23CE8"/>
    <w:lvl w:ilvl="0" w:tplc="606C8938">
      <w:numFmt w:val="bullet"/>
      <w:lvlText w:val="•"/>
      <w:lvlJc w:val="left"/>
      <w:pPr>
        <w:ind w:left="27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644201">
    <w:abstractNumId w:val="31"/>
  </w:num>
  <w:num w:numId="2" w16cid:durableId="1568416713">
    <w:abstractNumId w:val="31"/>
  </w:num>
  <w:num w:numId="3" w16cid:durableId="6098212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253924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3958465">
    <w:abstractNumId w:val="0"/>
  </w:num>
  <w:num w:numId="6" w16cid:durableId="346831211">
    <w:abstractNumId w:val="1"/>
  </w:num>
  <w:num w:numId="7" w16cid:durableId="2135902051">
    <w:abstractNumId w:val="29"/>
  </w:num>
  <w:num w:numId="8" w16cid:durableId="834028384">
    <w:abstractNumId w:val="17"/>
  </w:num>
  <w:num w:numId="9" w16cid:durableId="1760712780">
    <w:abstractNumId w:val="3"/>
  </w:num>
  <w:num w:numId="10" w16cid:durableId="1371880479">
    <w:abstractNumId w:val="11"/>
  </w:num>
  <w:num w:numId="11" w16cid:durableId="1534027954">
    <w:abstractNumId w:val="10"/>
  </w:num>
  <w:num w:numId="12" w16cid:durableId="587887066">
    <w:abstractNumId w:val="24"/>
  </w:num>
  <w:num w:numId="13" w16cid:durableId="406419213">
    <w:abstractNumId w:val="4"/>
  </w:num>
  <w:num w:numId="14" w16cid:durableId="641694339">
    <w:abstractNumId w:val="21"/>
  </w:num>
  <w:num w:numId="15" w16cid:durableId="1568106612">
    <w:abstractNumId w:val="19"/>
  </w:num>
  <w:num w:numId="16" w16cid:durableId="2057463909">
    <w:abstractNumId w:val="12"/>
  </w:num>
  <w:num w:numId="17" w16cid:durableId="111284745">
    <w:abstractNumId w:val="8"/>
  </w:num>
  <w:num w:numId="18" w16cid:durableId="21065596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3190644">
    <w:abstractNumId w:val="3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92924265">
    <w:abstractNumId w:val="18"/>
  </w:num>
  <w:num w:numId="21" w16cid:durableId="1757314592">
    <w:abstractNumId w:val="27"/>
  </w:num>
  <w:num w:numId="22" w16cid:durableId="1066493095">
    <w:abstractNumId w:val="25"/>
  </w:num>
  <w:num w:numId="23" w16cid:durableId="186021875">
    <w:abstractNumId w:val="33"/>
  </w:num>
  <w:num w:numId="24" w16cid:durableId="242881522">
    <w:abstractNumId w:val="28"/>
  </w:num>
  <w:num w:numId="25" w16cid:durableId="232668223">
    <w:abstractNumId w:val="32"/>
  </w:num>
  <w:num w:numId="26" w16cid:durableId="2142529895">
    <w:abstractNumId w:val="5"/>
  </w:num>
  <w:num w:numId="27" w16cid:durableId="299917109">
    <w:abstractNumId w:val="31"/>
    <w:lvlOverride w:ilvl="0">
      <w:startOverride w:val="1"/>
    </w:lvlOverride>
  </w:num>
  <w:num w:numId="28" w16cid:durableId="296103771">
    <w:abstractNumId w:val="9"/>
  </w:num>
  <w:num w:numId="29" w16cid:durableId="536967295">
    <w:abstractNumId w:val="22"/>
  </w:num>
  <w:num w:numId="30" w16cid:durableId="1196701022">
    <w:abstractNumId w:val="15"/>
  </w:num>
  <w:num w:numId="31" w16cid:durableId="2142726048">
    <w:abstractNumId w:val="16"/>
  </w:num>
  <w:num w:numId="32" w16cid:durableId="2019770633">
    <w:abstractNumId w:val="2"/>
  </w:num>
  <w:num w:numId="33" w16cid:durableId="820191853">
    <w:abstractNumId w:val="13"/>
  </w:num>
  <w:num w:numId="34" w16cid:durableId="1194613604">
    <w:abstractNumId w:val="6"/>
  </w:num>
  <w:num w:numId="35" w16cid:durableId="466508701">
    <w:abstractNumId w:val="7"/>
  </w:num>
  <w:num w:numId="36" w16cid:durableId="1310016259">
    <w:abstractNumId w:val="26"/>
  </w:num>
  <w:num w:numId="37" w16cid:durableId="822817006">
    <w:abstractNumId w:val="20"/>
  </w:num>
  <w:num w:numId="38" w16cid:durableId="1966540727">
    <w:abstractNumId w:val="23"/>
  </w:num>
  <w:num w:numId="39" w16cid:durableId="306597398">
    <w:abstractNumId w:val="14"/>
  </w:num>
  <w:num w:numId="40" w16cid:durableId="183711285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8E"/>
    <w:rsid w:val="00007BB4"/>
    <w:rsid w:val="00014747"/>
    <w:rsid w:val="0001634D"/>
    <w:rsid w:val="0003273B"/>
    <w:rsid w:val="00041F13"/>
    <w:rsid w:val="0005148B"/>
    <w:rsid w:val="0006260A"/>
    <w:rsid w:val="00065A6D"/>
    <w:rsid w:val="00073481"/>
    <w:rsid w:val="00074158"/>
    <w:rsid w:val="0008366C"/>
    <w:rsid w:val="000908EE"/>
    <w:rsid w:val="00092ED6"/>
    <w:rsid w:val="000A3256"/>
    <w:rsid w:val="000A6B08"/>
    <w:rsid w:val="000A74D8"/>
    <w:rsid w:val="000B29E2"/>
    <w:rsid w:val="000B2C55"/>
    <w:rsid w:val="000B70FD"/>
    <w:rsid w:val="000C2191"/>
    <w:rsid w:val="000D0415"/>
    <w:rsid w:val="000D0507"/>
    <w:rsid w:val="000D07F6"/>
    <w:rsid w:val="000D32F4"/>
    <w:rsid w:val="000E2514"/>
    <w:rsid w:val="000F0E40"/>
    <w:rsid w:val="000F3CC2"/>
    <w:rsid w:val="00101915"/>
    <w:rsid w:val="00114E02"/>
    <w:rsid w:val="0011588C"/>
    <w:rsid w:val="00131E24"/>
    <w:rsid w:val="001346FB"/>
    <w:rsid w:val="001358A2"/>
    <w:rsid w:val="00165A93"/>
    <w:rsid w:val="0017047B"/>
    <w:rsid w:val="00171EFD"/>
    <w:rsid w:val="00175868"/>
    <w:rsid w:val="001770A6"/>
    <w:rsid w:val="00180BE7"/>
    <w:rsid w:val="001819BE"/>
    <w:rsid w:val="001873E4"/>
    <w:rsid w:val="00190209"/>
    <w:rsid w:val="00193728"/>
    <w:rsid w:val="001A6065"/>
    <w:rsid w:val="001B4A6B"/>
    <w:rsid w:val="001C02E6"/>
    <w:rsid w:val="001C2242"/>
    <w:rsid w:val="001C272A"/>
    <w:rsid w:val="001C38AB"/>
    <w:rsid w:val="001C3D5C"/>
    <w:rsid w:val="001C5B52"/>
    <w:rsid w:val="001D257D"/>
    <w:rsid w:val="001D49DB"/>
    <w:rsid w:val="001E2B59"/>
    <w:rsid w:val="001E5E50"/>
    <w:rsid w:val="001F1A03"/>
    <w:rsid w:val="00203DE0"/>
    <w:rsid w:val="00206147"/>
    <w:rsid w:val="00212A9C"/>
    <w:rsid w:val="00214FBA"/>
    <w:rsid w:val="0021583E"/>
    <w:rsid w:val="00232BFD"/>
    <w:rsid w:val="00242912"/>
    <w:rsid w:val="00246E48"/>
    <w:rsid w:val="00261F16"/>
    <w:rsid w:val="00267D32"/>
    <w:rsid w:val="002711CA"/>
    <w:rsid w:val="002733BC"/>
    <w:rsid w:val="00281A32"/>
    <w:rsid w:val="0028303B"/>
    <w:rsid w:val="002844EC"/>
    <w:rsid w:val="002A5744"/>
    <w:rsid w:val="002B33FA"/>
    <w:rsid w:val="002C3536"/>
    <w:rsid w:val="002D2447"/>
    <w:rsid w:val="002E0A4A"/>
    <w:rsid w:val="002E7817"/>
    <w:rsid w:val="002F3071"/>
    <w:rsid w:val="00305B78"/>
    <w:rsid w:val="003220E0"/>
    <w:rsid w:val="00322BE9"/>
    <w:rsid w:val="0032736C"/>
    <w:rsid w:val="003410F8"/>
    <w:rsid w:val="00354E1A"/>
    <w:rsid w:val="003553B5"/>
    <w:rsid w:val="0037252E"/>
    <w:rsid w:val="003759BE"/>
    <w:rsid w:val="00383246"/>
    <w:rsid w:val="00386138"/>
    <w:rsid w:val="00387324"/>
    <w:rsid w:val="0039032E"/>
    <w:rsid w:val="00391817"/>
    <w:rsid w:val="0039320F"/>
    <w:rsid w:val="0039402A"/>
    <w:rsid w:val="003957B9"/>
    <w:rsid w:val="00396BB1"/>
    <w:rsid w:val="003975F6"/>
    <w:rsid w:val="003B4549"/>
    <w:rsid w:val="003C2196"/>
    <w:rsid w:val="003C7E9A"/>
    <w:rsid w:val="003D1210"/>
    <w:rsid w:val="003D21AC"/>
    <w:rsid w:val="003E29A5"/>
    <w:rsid w:val="003E3617"/>
    <w:rsid w:val="003E38C5"/>
    <w:rsid w:val="003E4348"/>
    <w:rsid w:val="003F7CB3"/>
    <w:rsid w:val="004023F4"/>
    <w:rsid w:val="00403EE9"/>
    <w:rsid w:val="00407529"/>
    <w:rsid w:val="00413D7D"/>
    <w:rsid w:val="0041677A"/>
    <w:rsid w:val="00426B27"/>
    <w:rsid w:val="00426F87"/>
    <w:rsid w:val="0043390F"/>
    <w:rsid w:val="00435FCE"/>
    <w:rsid w:val="004405F7"/>
    <w:rsid w:val="00451750"/>
    <w:rsid w:val="00453F1A"/>
    <w:rsid w:val="00455915"/>
    <w:rsid w:val="00470E04"/>
    <w:rsid w:val="004A3FFD"/>
    <w:rsid w:val="004A63E1"/>
    <w:rsid w:val="004B31FC"/>
    <w:rsid w:val="004B47FD"/>
    <w:rsid w:val="004B6033"/>
    <w:rsid w:val="004D560C"/>
    <w:rsid w:val="004E1966"/>
    <w:rsid w:val="004E3B65"/>
    <w:rsid w:val="004E5E9F"/>
    <w:rsid w:val="00501F85"/>
    <w:rsid w:val="00505BB7"/>
    <w:rsid w:val="005068D6"/>
    <w:rsid w:val="005101C9"/>
    <w:rsid w:val="0052135E"/>
    <w:rsid w:val="00530DD3"/>
    <w:rsid w:val="005368D5"/>
    <w:rsid w:val="00537FA4"/>
    <w:rsid w:val="005416BF"/>
    <w:rsid w:val="00546412"/>
    <w:rsid w:val="00547274"/>
    <w:rsid w:val="005538DC"/>
    <w:rsid w:val="005541B1"/>
    <w:rsid w:val="00563CBB"/>
    <w:rsid w:val="005747DC"/>
    <w:rsid w:val="005826F6"/>
    <w:rsid w:val="00585F3C"/>
    <w:rsid w:val="00587E4B"/>
    <w:rsid w:val="00590521"/>
    <w:rsid w:val="005911DE"/>
    <w:rsid w:val="005975B4"/>
    <w:rsid w:val="005977CC"/>
    <w:rsid w:val="005A0386"/>
    <w:rsid w:val="005B158B"/>
    <w:rsid w:val="005B2634"/>
    <w:rsid w:val="005B2A6F"/>
    <w:rsid w:val="005C0577"/>
    <w:rsid w:val="005C15F0"/>
    <w:rsid w:val="005C3346"/>
    <w:rsid w:val="005C7CB3"/>
    <w:rsid w:val="005D3A9D"/>
    <w:rsid w:val="005E477F"/>
    <w:rsid w:val="005F5D63"/>
    <w:rsid w:val="006028DC"/>
    <w:rsid w:val="00613EDE"/>
    <w:rsid w:val="006206F4"/>
    <w:rsid w:val="00627586"/>
    <w:rsid w:val="0064494E"/>
    <w:rsid w:val="00650D84"/>
    <w:rsid w:val="00655D5D"/>
    <w:rsid w:val="00661318"/>
    <w:rsid w:val="006637CB"/>
    <w:rsid w:val="00665289"/>
    <w:rsid w:val="00665CD5"/>
    <w:rsid w:val="00666C72"/>
    <w:rsid w:val="0067312D"/>
    <w:rsid w:val="00674BDE"/>
    <w:rsid w:val="006775B9"/>
    <w:rsid w:val="00684094"/>
    <w:rsid w:val="006915EC"/>
    <w:rsid w:val="006974CB"/>
    <w:rsid w:val="006A5282"/>
    <w:rsid w:val="006A5C5B"/>
    <w:rsid w:val="006C3248"/>
    <w:rsid w:val="006C63AD"/>
    <w:rsid w:val="006D3B26"/>
    <w:rsid w:val="006E04DB"/>
    <w:rsid w:val="006E2504"/>
    <w:rsid w:val="006E32F9"/>
    <w:rsid w:val="006E60EC"/>
    <w:rsid w:val="006F06FB"/>
    <w:rsid w:val="006F2685"/>
    <w:rsid w:val="00712FE2"/>
    <w:rsid w:val="00713274"/>
    <w:rsid w:val="00721665"/>
    <w:rsid w:val="00731A95"/>
    <w:rsid w:val="0073345F"/>
    <w:rsid w:val="007413C8"/>
    <w:rsid w:val="007452A6"/>
    <w:rsid w:val="00747EF4"/>
    <w:rsid w:val="00766768"/>
    <w:rsid w:val="00766DC6"/>
    <w:rsid w:val="00780D74"/>
    <w:rsid w:val="00786EBF"/>
    <w:rsid w:val="00787491"/>
    <w:rsid w:val="00790CFB"/>
    <w:rsid w:val="007930C5"/>
    <w:rsid w:val="007953A3"/>
    <w:rsid w:val="007A17B9"/>
    <w:rsid w:val="007A1805"/>
    <w:rsid w:val="007A5113"/>
    <w:rsid w:val="007B0FD4"/>
    <w:rsid w:val="007B2D85"/>
    <w:rsid w:val="007B476A"/>
    <w:rsid w:val="007B4B62"/>
    <w:rsid w:val="007E612D"/>
    <w:rsid w:val="00803E30"/>
    <w:rsid w:val="00805277"/>
    <w:rsid w:val="008146BC"/>
    <w:rsid w:val="008334E0"/>
    <w:rsid w:val="008400F4"/>
    <w:rsid w:val="00843673"/>
    <w:rsid w:val="008541AE"/>
    <w:rsid w:val="00862D7E"/>
    <w:rsid w:val="00864B3D"/>
    <w:rsid w:val="0086538B"/>
    <w:rsid w:val="00867B06"/>
    <w:rsid w:val="0087322B"/>
    <w:rsid w:val="00875B2D"/>
    <w:rsid w:val="00876513"/>
    <w:rsid w:val="008800AA"/>
    <w:rsid w:val="00886CA4"/>
    <w:rsid w:val="008A08F3"/>
    <w:rsid w:val="008A252D"/>
    <w:rsid w:val="008A499F"/>
    <w:rsid w:val="008A69C6"/>
    <w:rsid w:val="008A7FD1"/>
    <w:rsid w:val="008B1A10"/>
    <w:rsid w:val="008B7013"/>
    <w:rsid w:val="008D3474"/>
    <w:rsid w:val="008D5DBC"/>
    <w:rsid w:val="008D6051"/>
    <w:rsid w:val="008D7095"/>
    <w:rsid w:val="008E4B62"/>
    <w:rsid w:val="008F2027"/>
    <w:rsid w:val="008F6CDE"/>
    <w:rsid w:val="009064CA"/>
    <w:rsid w:val="0091094E"/>
    <w:rsid w:val="00913F21"/>
    <w:rsid w:val="00916838"/>
    <w:rsid w:val="00916F62"/>
    <w:rsid w:val="00935B65"/>
    <w:rsid w:val="009439E4"/>
    <w:rsid w:val="009455A3"/>
    <w:rsid w:val="00945F6B"/>
    <w:rsid w:val="00947DC2"/>
    <w:rsid w:val="00950D51"/>
    <w:rsid w:val="00953783"/>
    <w:rsid w:val="00955716"/>
    <w:rsid w:val="00960B66"/>
    <w:rsid w:val="00966711"/>
    <w:rsid w:val="00967343"/>
    <w:rsid w:val="009743D3"/>
    <w:rsid w:val="009866F9"/>
    <w:rsid w:val="009957F2"/>
    <w:rsid w:val="009A0081"/>
    <w:rsid w:val="009B75A2"/>
    <w:rsid w:val="009C1673"/>
    <w:rsid w:val="009C4C55"/>
    <w:rsid w:val="009C6658"/>
    <w:rsid w:val="009D08BF"/>
    <w:rsid w:val="009D1BFE"/>
    <w:rsid w:val="009D7F76"/>
    <w:rsid w:val="009E352A"/>
    <w:rsid w:val="009E521F"/>
    <w:rsid w:val="009E7E89"/>
    <w:rsid w:val="00A05BA9"/>
    <w:rsid w:val="00A3181F"/>
    <w:rsid w:val="00A3609E"/>
    <w:rsid w:val="00A524A5"/>
    <w:rsid w:val="00A53C0E"/>
    <w:rsid w:val="00A63445"/>
    <w:rsid w:val="00A744AD"/>
    <w:rsid w:val="00A77CAF"/>
    <w:rsid w:val="00A8167E"/>
    <w:rsid w:val="00A81C31"/>
    <w:rsid w:val="00A8350D"/>
    <w:rsid w:val="00A9403A"/>
    <w:rsid w:val="00A972F0"/>
    <w:rsid w:val="00AA534A"/>
    <w:rsid w:val="00AB019F"/>
    <w:rsid w:val="00AB35D1"/>
    <w:rsid w:val="00AC1EDF"/>
    <w:rsid w:val="00AC7492"/>
    <w:rsid w:val="00AD3789"/>
    <w:rsid w:val="00AE2417"/>
    <w:rsid w:val="00AE364B"/>
    <w:rsid w:val="00B01F62"/>
    <w:rsid w:val="00B04A9D"/>
    <w:rsid w:val="00B07C26"/>
    <w:rsid w:val="00B15E67"/>
    <w:rsid w:val="00B17BBA"/>
    <w:rsid w:val="00B3208C"/>
    <w:rsid w:val="00B34CD2"/>
    <w:rsid w:val="00B3551B"/>
    <w:rsid w:val="00B424C5"/>
    <w:rsid w:val="00B4349D"/>
    <w:rsid w:val="00B554D6"/>
    <w:rsid w:val="00B61702"/>
    <w:rsid w:val="00B61CB6"/>
    <w:rsid w:val="00B64011"/>
    <w:rsid w:val="00B850AD"/>
    <w:rsid w:val="00B94A5E"/>
    <w:rsid w:val="00B97434"/>
    <w:rsid w:val="00BA383A"/>
    <w:rsid w:val="00BB106F"/>
    <w:rsid w:val="00BB1863"/>
    <w:rsid w:val="00BB6479"/>
    <w:rsid w:val="00BB6938"/>
    <w:rsid w:val="00BC1D13"/>
    <w:rsid w:val="00BC4090"/>
    <w:rsid w:val="00BC52C2"/>
    <w:rsid w:val="00BD54CB"/>
    <w:rsid w:val="00BD6161"/>
    <w:rsid w:val="00BD697A"/>
    <w:rsid w:val="00BD76C1"/>
    <w:rsid w:val="00BE12E6"/>
    <w:rsid w:val="00BE4C6A"/>
    <w:rsid w:val="00BE4D34"/>
    <w:rsid w:val="00BF3F02"/>
    <w:rsid w:val="00C13674"/>
    <w:rsid w:val="00C13AA3"/>
    <w:rsid w:val="00C23F6D"/>
    <w:rsid w:val="00C270A7"/>
    <w:rsid w:val="00C37A4B"/>
    <w:rsid w:val="00C46BE6"/>
    <w:rsid w:val="00C520F8"/>
    <w:rsid w:val="00C53195"/>
    <w:rsid w:val="00C5366D"/>
    <w:rsid w:val="00C57AF1"/>
    <w:rsid w:val="00C60DFF"/>
    <w:rsid w:val="00C70976"/>
    <w:rsid w:val="00C919C2"/>
    <w:rsid w:val="00C92374"/>
    <w:rsid w:val="00C93299"/>
    <w:rsid w:val="00C93DDD"/>
    <w:rsid w:val="00C94CD8"/>
    <w:rsid w:val="00CA0DFF"/>
    <w:rsid w:val="00CA15DD"/>
    <w:rsid w:val="00CA4741"/>
    <w:rsid w:val="00CA4DA4"/>
    <w:rsid w:val="00CA6804"/>
    <w:rsid w:val="00CA70EB"/>
    <w:rsid w:val="00CB3401"/>
    <w:rsid w:val="00CB76AA"/>
    <w:rsid w:val="00CD1E96"/>
    <w:rsid w:val="00CD600A"/>
    <w:rsid w:val="00CD6B46"/>
    <w:rsid w:val="00CD6C7E"/>
    <w:rsid w:val="00CE165E"/>
    <w:rsid w:val="00CE29ED"/>
    <w:rsid w:val="00CE7F50"/>
    <w:rsid w:val="00CE7F9C"/>
    <w:rsid w:val="00CF2775"/>
    <w:rsid w:val="00CF2D7D"/>
    <w:rsid w:val="00D066BD"/>
    <w:rsid w:val="00D12EF9"/>
    <w:rsid w:val="00D25C76"/>
    <w:rsid w:val="00D26CB5"/>
    <w:rsid w:val="00D30026"/>
    <w:rsid w:val="00D36F61"/>
    <w:rsid w:val="00D4227F"/>
    <w:rsid w:val="00D47A1E"/>
    <w:rsid w:val="00D54252"/>
    <w:rsid w:val="00D5609F"/>
    <w:rsid w:val="00D57412"/>
    <w:rsid w:val="00D6477A"/>
    <w:rsid w:val="00D67D5A"/>
    <w:rsid w:val="00D77917"/>
    <w:rsid w:val="00D86226"/>
    <w:rsid w:val="00D877AC"/>
    <w:rsid w:val="00D87FF5"/>
    <w:rsid w:val="00DA6DAD"/>
    <w:rsid w:val="00DB03E3"/>
    <w:rsid w:val="00DB084B"/>
    <w:rsid w:val="00DB7315"/>
    <w:rsid w:val="00DB7E43"/>
    <w:rsid w:val="00DC31D9"/>
    <w:rsid w:val="00DD0360"/>
    <w:rsid w:val="00DD7E25"/>
    <w:rsid w:val="00DE172A"/>
    <w:rsid w:val="00DE1D85"/>
    <w:rsid w:val="00DE77C6"/>
    <w:rsid w:val="00DF0258"/>
    <w:rsid w:val="00DF2D41"/>
    <w:rsid w:val="00DF7876"/>
    <w:rsid w:val="00E00268"/>
    <w:rsid w:val="00E063D0"/>
    <w:rsid w:val="00E121B2"/>
    <w:rsid w:val="00E15595"/>
    <w:rsid w:val="00E265BB"/>
    <w:rsid w:val="00E32CC0"/>
    <w:rsid w:val="00E33031"/>
    <w:rsid w:val="00E34AAA"/>
    <w:rsid w:val="00E41149"/>
    <w:rsid w:val="00E42167"/>
    <w:rsid w:val="00E43771"/>
    <w:rsid w:val="00E46302"/>
    <w:rsid w:val="00E474C3"/>
    <w:rsid w:val="00E50CC1"/>
    <w:rsid w:val="00E540D2"/>
    <w:rsid w:val="00E55D7F"/>
    <w:rsid w:val="00E57507"/>
    <w:rsid w:val="00E57606"/>
    <w:rsid w:val="00E61BDD"/>
    <w:rsid w:val="00E72FB3"/>
    <w:rsid w:val="00E74F4E"/>
    <w:rsid w:val="00E8047B"/>
    <w:rsid w:val="00E83FD7"/>
    <w:rsid w:val="00E84E71"/>
    <w:rsid w:val="00E9608F"/>
    <w:rsid w:val="00EA1F56"/>
    <w:rsid w:val="00EA26DA"/>
    <w:rsid w:val="00EA31E6"/>
    <w:rsid w:val="00EB0452"/>
    <w:rsid w:val="00EC53A8"/>
    <w:rsid w:val="00EF1347"/>
    <w:rsid w:val="00F04AB3"/>
    <w:rsid w:val="00F1502B"/>
    <w:rsid w:val="00F3610D"/>
    <w:rsid w:val="00F3720B"/>
    <w:rsid w:val="00F41D24"/>
    <w:rsid w:val="00F46711"/>
    <w:rsid w:val="00F549CA"/>
    <w:rsid w:val="00F5642B"/>
    <w:rsid w:val="00F57481"/>
    <w:rsid w:val="00F61289"/>
    <w:rsid w:val="00F75647"/>
    <w:rsid w:val="00F9108E"/>
    <w:rsid w:val="00F96941"/>
    <w:rsid w:val="00FA1022"/>
    <w:rsid w:val="00FA5460"/>
    <w:rsid w:val="00FA6864"/>
    <w:rsid w:val="00FB0BF8"/>
    <w:rsid w:val="00FB119E"/>
    <w:rsid w:val="00FB318D"/>
    <w:rsid w:val="00FB4D8D"/>
    <w:rsid w:val="00FB69F4"/>
    <w:rsid w:val="00FB7C9E"/>
    <w:rsid w:val="00FC03F5"/>
    <w:rsid w:val="00FC5A6E"/>
    <w:rsid w:val="00FC7F16"/>
    <w:rsid w:val="00FE7650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91C841"/>
  <w15:docId w15:val="{178C4B00-1511-4E5A-8119-EB5BE423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CB"/>
    <w:pPr>
      <w:spacing w:before="120" w:after="120"/>
      <w:jc w:val="both"/>
    </w:pPr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5C76"/>
    <w:pPr>
      <w:keepNext/>
      <w:widowControl w:val="0"/>
      <w:numPr>
        <w:numId w:val="2"/>
      </w:numPr>
      <w:adjustRightInd w:val="0"/>
      <w:ind w:left="431" w:hanging="431"/>
      <w:outlineLvl w:val="0"/>
    </w:pPr>
    <w:rPr>
      <w:rFonts w:asciiTheme="majorHAnsi" w:hAnsiTheme="majorHAnsi" w:cs="Arial"/>
      <w:b/>
      <w:color w:val="00492C"/>
      <w:sz w:val="32"/>
      <w:szCs w:val="26"/>
    </w:rPr>
  </w:style>
  <w:style w:type="paragraph" w:styleId="Ttulo2">
    <w:name w:val="heading 2"/>
    <w:basedOn w:val="Normal"/>
    <w:next w:val="Normal"/>
    <w:link w:val="Ttulo2Car"/>
    <w:qFormat/>
    <w:rsid w:val="00BE12E6"/>
    <w:pPr>
      <w:keepNext/>
      <w:widowControl w:val="0"/>
      <w:numPr>
        <w:ilvl w:val="1"/>
        <w:numId w:val="2"/>
      </w:numPr>
      <w:adjustRightInd w:val="0"/>
      <w:spacing w:line="360" w:lineRule="auto"/>
      <w:ind w:left="578" w:hanging="578"/>
      <w:outlineLvl w:val="1"/>
    </w:pPr>
    <w:rPr>
      <w:rFonts w:asciiTheme="majorHAnsi" w:hAnsiTheme="majorHAnsi"/>
      <w:b/>
      <w:bCs/>
      <w:iCs/>
      <w:color w:val="00492C"/>
      <w:sz w:val="28"/>
      <w:szCs w:val="28"/>
    </w:rPr>
  </w:style>
  <w:style w:type="paragraph" w:styleId="Ttulo3">
    <w:name w:val="heading 3"/>
    <w:basedOn w:val="Normal"/>
    <w:next w:val="Normal"/>
    <w:qFormat/>
    <w:rsid w:val="00BD54CB"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rFonts w:asciiTheme="majorHAnsi" w:hAnsiTheme="majorHAnsi"/>
      <w:b/>
      <w:bCs/>
      <w:color w:val="E9A400"/>
      <w:sz w:val="28"/>
      <w:szCs w:val="26"/>
    </w:rPr>
  </w:style>
  <w:style w:type="paragraph" w:styleId="Ttulo4">
    <w:name w:val="heading 4"/>
    <w:basedOn w:val="Normal"/>
    <w:next w:val="Normal"/>
    <w:qFormat/>
    <w:rsid w:val="000B70FD"/>
    <w:pPr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B70FD"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0B70FD"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0B70FD"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0B70FD"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0B70FD"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0B70FD"/>
    <w:rPr>
      <w:color w:val="0000FF"/>
      <w:u w:val="single"/>
    </w:rPr>
  </w:style>
  <w:style w:type="character" w:styleId="Hipervnculovisitado">
    <w:name w:val="FollowedHyperlink"/>
    <w:basedOn w:val="Fuentedeprrafopredeter"/>
    <w:rsid w:val="000B70FD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5C76"/>
    <w:rPr>
      <w:rFonts w:asciiTheme="majorHAnsi" w:hAnsiTheme="majorHAnsi" w:cs="Arial"/>
      <w:b/>
      <w:noProof/>
      <w:color w:val="00492C"/>
      <w:sz w:val="32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BE12E6"/>
    <w:rPr>
      <w:rFonts w:asciiTheme="majorHAnsi" w:hAnsiTheme="majorHAnsi"/>
      <w:b/>
      <w:bCs/>
      <w:iCs/>
      <w:color w:val="00492C"/>
      <w:sz w:val="28"/>
      <w:szCs w:val="28"/>
      <w:lang w:eastAsia="es-ES"/>
    </w:rPr>
  </w:style>
  <w:style w:type="paragraph" w:styleId="ndice1">
    <w:name w:val="index 1"/>
    <w:basedOn w:val="Normal"/>
    <w:next w:val="Normal"/>
    <w:autoRedefine/>
    <w:semiHidden/>
    <w:rsid w:val="000B70FD"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0B70FD"/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0B70FD"/>
    <w:pPr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0B70FD"/>
    <w:pPr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rsid w:val="000B70FD"/>
    <w:pPr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rsid w:val="000B70FD"/>
    <w:pPr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rsid w:val="000B70FD"/>
    <w:pPr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rsid w:val="000B70FD"/>
    <w:pPr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rsid w:val="000B70FD"/>
    <w:pPr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rsid w:val="000B70FD"/>
    <w:pPr>
      <w:ind w:left="1760"/>
    </w:pPr>
    <w:rPr>
      <w:rFonts w:cstheme="minorHAnsi"/>
      <w:sz w:val="18"/>
      <w:szCs w:val="18"/>
    </w:rPr>
  </w:style>
  <w:style w:type="paragraph" w:styleId="Encabezado">
    <w:name w:val="header"/>
    <w:basedOn w:val="Normal"/>
    <w:link w:val="EncabezadoCar"/>
    <w:uiPriority w:val="99"/>
    <w:rsid w:val="000B70F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B70FD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rsid w:val="000B70FD"/>
    <w:pPr>
      <w:widowControl w:val="0"/>
      <w:pBdr>
        <w:top w:val="single" w:sz="12" w:space="0" w:color="auto"/>
      </w:pBdr>
      <w:adjustRightInd w:val="0"/>
      <w:spacing w:before="360" w:after="240" w:line="360" w:lineRule="atLeast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uiPriority w:val="35"/>
    <w:qFormat/>
    <w:rsid w:val="000B70FD"/>
    <w:pPr>
      <w:jc w:val="center"/>
    </w:pPr>
    <w:rPr>
      <w:b/>
      <w:bCs/>
      <w:szCs w:val="20"/>
    </w:rPr>
  </w:style>
  <w:style w:type="paragraph" w:styleId="Tabladeilustraciones">
    <w:name w:val="table of figures"/>
    <w:basedOn w:val="Normal"/>
    <w:next w:val="Normal"/>
    <w:uiPriority w:val="99"/>
    <w:rsid w:val="000B70FD"/>
    <w:pPr>
      <w:ind w:left="480" w:hanging="480"/>
    </w:pPr>
  </w:style>
  <w:style w:type="paragraph" w:styleId="Mapadeldocumento">
    <w:name w:val="Document Map"/>
    <w:basedOn w:val="Normal"/>
    <w:semiHidden/>
    <w:rsid w:val="000B70F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P-Upaep">
    <w:name w:val="HP - Upaep"/>
    <w:basedOn w:val="Normal"/>
    <w:rsid w:val="000B70FD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rsid w:val="000B70FD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character" w:customStyle="1" w:styleId="HP-VersinCar">
    <w:name w:val="HP - Versión Car"/>
    <w:basedOn w:val="Fuentedeprrafopredeter"/>
    <w:link w:val="HP-Versin"/>
    <w:rsid w:val="000B70FD"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paragraph" w:customStyle="1" w:styleId="HP-Versin">
    <w:name w:val="HP - Versión"/>
    <w:basedOn w:val="Normal"/>
    <w:link w:val="HP-VersinCar"/>
    <w:rsid w:val="000B70FD"/>
    <w:pPr>
      <w:widowControl w:val="0"/>
      <w:adjustRightInd w:val="0"/>
      <w:spacing w:line="360" w:lineRule="atLeast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rsid w:val="000B70FD"/>
    <w:pPr>
      <w:widowControl w:val="0"/>
      <w:adjustRightInd w:val="0"/>
      <w:spacing w:line="360" w:lineRule="atLeast"/>
    </w:pPr>
    <w:rPr>
      <w:rFonts w:cs="Arial"/>
      <w:b/>
      <w:bCs/>
    </w:rPr>
  </w:style>
  <w:style w:type="paragraph" w:customStyle="1" w:styleId="LogoISW">
    <w:name w:val="Logo ISW"/>
    <w:basedOn w:val="Normal"/>
    <w:rsid w:val="000B70FD"/>
    <w:pPr>
      <w:jc w:val="right"/>
    </w:pPr>
    <w:rPr>
      <w:szCs w:val="20"/>
    </w:rPr>
  </w:style>
  <w:style w:type="paragraph" w:customStyle="1" w:styleId="Ttulodendices">
    <w:name w:val="Título de Índices"/>
    <w:basedOn w:val="Normal"/>
    <w:rsid w:val="000B70FD"/>
    <w:pPr>
      <w:widowControl w:val="0"/>
      <w:adjustRightInd w:val="0"/>
      <w:spacing w:line="360" w:lineRule="atLeast"/>
    </w:pPr>
    <w:rPr>
      <w:rFonts w:cs="Arial"/>
      <w:b/>
      <w:bCs/>
    </w:rPr>
  </w:style>
  <w:style w:type="character" w:customStyle="1" w:styleId="EncabezadodePagDerCar">
    <w:name w:val="Encabezado de Pag. Der. Car"/>
    <w:basedOn w:val="Fuentedeprrafopredeter"/>
    <w:link w:val="EncabezadodePagDer"/>
    <w:rsid w:val="000B70FD"/>
    <w:rPr>
      <w:rFonts w:ascii="Arial" w:hAnsi="Arial" w:cs="Arial" w:hint="default"/>
      <w:sz w:val="24"/>
      <w:szCs w:val="24"/>
      <w:lang w:val="es-ES" w:eastAsia="es-ES" w:bidi="ar-SA"/>
    </w:rPr>
  </w:style>
  <w:style w:type="paragraph" w:customStyle="1" w:styleId="EncabezadodePagDer">
    <w:name w:val="Encabezado de Pag. Der."/>
    <w:basedOn w:val="Normal"/>
    <w:link w:val="EncabezadodePagDerCar"/>
    <w:rsid w:val="000B70FD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rsid w:val="000B70FD"/>
    <w:pPr>
      <w:widowControl w:val="0"/>
      <w:tabs>
        <w:tab w:val="center" w:pos="4140"/>
        <w:tab w:val="right" w:pos="8820"/>
      </w:tabs>
      <w:adjustRightInd w:val="0"/>
      <w:spacing w:line="360" w:lineRule="atLeast"/>
    </w:pPr>
    <w:rPr>
      <w:sz w:val="20"/>
      <w:lang w:val="en-US"/>
    </w:rPr>
  </w:style>
  <w:style w:type="character" w:customStyle="1" w:styleId="Ttulo1aSustituirCar">
    <w:name w:val="Título 1 a Sustituir Car"/>
    <w:basedOn w:val="Ttulo1Car"/>
    <w:link w:val="Ttulo1aSustituir"/>
    <w:rsid w:val="000B70FD"/>
    <w:rPr>
      <w:rFonts w:ascii="Arial" w:hAnsi="Arial" w:cs="Arial" w:hint="default"/>
      <w:b/>
      <w:bCs/>
      <w:i/>
      <w:iCs/>
      <w:noProof/>
      <w:color w:val="0000FF"/>
      <w:sz w:val="26"/>
      <w:szCs w:val="26"/>
      <w:lang w:val="es-MX" w:eastAsia="es-ES" w:bidi="ar-SA"/>
    </w:rPr>
  </w:style>
  <w:style w:type="paragraph" w:customStyle="1" w:styleId="Ttulo1aSustituir">
    <w:name w:val="Título 1 a Sustituir"/>
    <w:basedOn w:val="Ttulo1"/>
    <w:link w:val="Ttulo1aSustituirCar"/>
    <w:rsid w:val="000B70FD"/>
    <w:rPr>
      <w:bCs/>
      <w:i/>
      <w:iCs/>
      <w:color w:val="0000FF"/>
    </w:rPr>
  </w:style>
  <w:style w:type="character" w:customStyle="1" w:styleId="Ttulo2aSustituirCar">
    <w:name w:val="Título 2 a Sustituir Car"/>
    <w:basedOn w:val="Ttulo2Car"/>
    <w:link w:val="Ttulo2aSustituir"/>
    <w:rsid w:val="000B70FD"/>
    <w:rPr>
      <w:rFonts w:ascii="Arial" w:hAnsi="Arial" w:cs="Arial" w:hint="default"/>
      <w:b/>
      <w:bCs/>
      <w:i/>
      <w:iCs/>
      <w:noProof/>
      <w:color w:val="0000FF"/>
      <w:sz w:val="24"/>
      <w:szCs w:val="28"/>
      <w:lang w:val="es-MX" w:eastAsia="es-ES" w:bidi="ar-SA"/>
    </w:rPr>
  </w:style>
  <w:style w:type="paragraph" w:customStyle="1" w:styleId="Ttulo2aSustituir">
    <w:name w:val="Título 2 a Sustituir"/>
    <w:basedOn w:val="Ttulo2"/>
    <w:link w:val="Ttulo2aSustituirCar"/>
    <w:rsid w:val="000B70FD"/>
    <w:rPr>
      <w:i/>
      <w:color w:val="0000FF"/>
    </w:rPr>
  </w:style>
  <w:style w:type="paragraph" w:customStyle="1" w:styleId="TextoTablaalaIzq">
    <w:name w:val="Texto Tabla a la Izq"/>
    <w:basedOn w:val="Normal"/>
    <w:rsid w:val="000B70FD"/>
    <w:rPr>
      <w:szCs w:val="20"/>
    </w:rPr>
  </w:style>
  <w:style w:type="paragraph" w:customStyle="1" w:styleId="TextoTablaCentrado">
    <w:name w:val="Texto Tabla Centrado"/>
    <w:basedOn w:val="TextoTablaalaIzq"/>
    <w:rsid w:val="000B70FD"/>
    <w:pPr>
      <w:jc w:val="center"/>
    </w:pPr>
  </w:style>
  <w:style w:type="paragraph" w:customStyle="1" w:styleId="TextoTablaIzquierda">
    <w:name w:val="Texto Tabla Izquierda"/>
    <w:basedOn w:val="TextoTablaCentrado"/>
    <w:rsid w:val="000B70FD"/>
    <w:pPr>
      <w:jc w:val="left"/>
    </w:pPr>
  </w:style>
  <w:style w:type="paragraph" w:customStyle="1" w:styleId="PiedePginaDer">
    <w:name w:val="Pie de Página Der."/>
    <w:basedOn w:val="PiedePginaIzq"/>
    <w:rsid w:val="000B70FD"/>
    <w:pPr>
      <w:jc w:val="right"/>
    </w:pPr>
  </w:style>
  <w:style w:type="character" w:customStyle="1" w:styleId="HP-VersinCursivaAzul">
    <w:name w:val="HP - Versión Cursiva Azul"/>
    <w:basedOn w:val="Fuentedeprrafopredeter"/>
    <w:rsid w:val="000B70FD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basedOn w:val="Fuentedeprrafopredeter"/>
    <w:rsid w:val="000B70FD"/>
    <w:rPr>
      <w:i/>
      <w:iCs/>
      <w:color w:val="0000FF"/>
    </w:rPr>
  </w:style>
  <w:style w:type="character" w:customStyle="1" w:styleId="TextoTablaaSustituir">
    <w:name w:val="Texto Tabla a Sustituir"/>
    <w:basedOn w:val="Fuentedeprrafopredeter"/>
    <w:rsid w:val="000B70FD"/>
    <w:rPr>
      <w:i/>
      <w:iCs/>
      <w:color w:val="0000FF"/>
      <w:sz w:val="22"/>
    </w:rPr>
  </w:style>
  <w:style w:type="table" w:customStyle="1" w:styleId="TablaWeb21">
    <w:name w:val="Tabla Web 21"/>
    <w:basedOn w:val="Tablanormal"/>
    <w:rsid w:val="000B70FD"/>
    <w:rPr>
      <w:lang w:val="es-ES" w:eastAsia="es-E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0B70FD"/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StdDoc">
    <w:name w:val="Tabla Std Doc"/>
    <w:basedOn w:val="TablaWeb21"/>
    <w:rsid w:val="000B70FD"/>
    <w:pPr>
      <w:jc w:val="center"/>
    </w:pPr>
    <w:rPr>
      <w:rFonts w:ascii="Arial" w:hAnsi="Arial"/>
      <w:sz w:val="22"/>
    </w:rPr>
    <w:tblPr/>
    <w:tblStylePr w:type="firstRow">
      <w:rPr>
        <w:b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E0E0E0"/>
      </w:tcPr>
    </w:tblStylePr>
  </w:style>
  <w:style w:type="table" w:customStyle="1" w:styleId="TablaStddeImgs">
    <w:name w:val="Tabla Std de Imgs"/>
    <w:basedOn w:val="Tablaconcuadrcula"/>
    <w:rsid w:val="000B70FD"/>
    <w:pPr>
      <w:jc w:val="center"/>
    </w:pPr>
    <w:rPr>
      <w:rFonts w:ascii="Arial" w:hAnsi="Arial"/>
      <w:b/>
      <w:sz w:val="22"/>
    </w:rPr>
    <w:tblPr/>
    <w:tblStylePr w:type="lastRow">
      <w:pPr>
        <w:jc w:val="left"/>
      </w:p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5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5647"/>
    <w:rPr>
      <w:rFonts w:ascii="Courier New" w:hAnsi="Courier New" w:cs="Courier New"/>
      <w:lang w:val="en-US" w:eastAsia="en-US"/>
    </w:rPr>
  </w:style>
  <w:style w:type="character" w:customStyle="1" w:styleId="comment">
    <w:name w:val="comment"/>
    <w:basedOn w:val="Fuentedeprrafopredeter"/>
    <w:rsid w:val="00F75647"/>
  </w:style>
  <w:style w:type="character" w:customStyle="1" w:styleId="literal">
    <w:name w:val="literal"/>
    <w:basedOn w:val="Fuentedeprrafopredeter"/>
    <w:rsid w:val="00F75647"/>
  </w:style>
  <w:style w:type="character" w:customStyle="1" w:styleId="st0">
    <w:name w:val="st0"/>
    <w:basedOn w:val="Fuentedeprrafopredeter"/>
    <w:rsid w:val="00F75647"/>
  </w:style>
  <w:style w:type="character" w:customStyle="1" w:styleId="st1">
    <w:name w:val="st1"/>
    <w:basedOn w:val="Fuentedeprrafopredeter"/>
    <w:rsid w:val="00F75647"/>
  </w:style>
  <w:style w:type="character" w:customStyle="1" w:styleId="st2">
    <w:name w:val="st2"/>
    <w:basedOn w:val="Fuentedeprrafopredeter"/>
    <w:rsid w:val="00F75647"/>
  </w:style>
  <w:style w:type="paragraph" w:customStyle="1" w:styleId="FormText">
    <w:name w:val="FormText"/>
    <w:rsid w:val="002B33FA"/>
    <w:rPr>
      <w:lang w:val="en-US" w:eastAsia="en-US"/>
    </w:rPr>
  </w:style>
  <w:style w:type="paragraph" w:customStyle="1" w:styleId="FormHeading">
    <w:name w:val="FormHeading"/>
    <w:rsid w:val="002B33FA"/>
    <w:rPr>
      <w:rFonts w:ascii="Arial" w:hAnsi="Arial" w:cs="Arial"/>
      <w:b/>
      <w:lang w:val="en-US" w:eastAsia="en-US"/>
    </w:rPr>
  </w:style>
  <w:style w:type="paragraph" w:styleId="Prrafodelista">
    <w:name w:val="List Paragraph"/>
    <w:basedOn w:val="Normal"/>
    <w:uiPriority w:val="34"/>
    <w:qFormat/>
    <w:rsid w:val="00AD37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D74"/>
    <w:rPr>
      <w:i w:val="0"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23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374"/>
    <w:rPr>
      <w:rFonts w:ascii="Tahoma" w:hAnsi="Tahoma" w:cs="Tahoma"/>
      <w:noProof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923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237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2374"/>
    <w:rPr>
      <w:rFonts w:ascii="Arial" w:hAnsi="Arial"/>
      <w:noProof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23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2374"/>
    <w:rPr>
      <w:rFonts w:ascii="Arial" w:hAnsi="Arial"/>
      <w:b/>
      <w:bCs/>
      <w:noProof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CD1E96"/>
    <w:rPr>
      <w:color w:val="808080"/>
    </w:rPr>
  </w:style>
  <w:style w:type="paragraph" w:customStyle="1" w:styleId="FormTitle">
    <w:name w:val="FormTitle"/>
    <w:rsid w:val="00451750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">
    <w:name w:val="Block text Char"/>
    <w:basedOn w:val="Normal"/>
    <w:link w:val="BlocktextCharChar"/>
    <w:rsid w:val="00FA5460"/>
    <w:pPr>
      <w:tabs>
        <w:tab w:val="left" w:pos="2250"/>
      </w:tabs>
      <w:ind w:left="-90"/>
    </w:pPr>
    <w:rPr>
      <w:rFonts w:ascii="Times" w:hAnsi="Times"/>
      <w:szCs w:val="20"/>
      <w:lang w:val="en-US" w:eastAsia="en-US"/>
    </w:rPr>
  </w:style>
  <w:style w:type="paragraph" w:customStyle="1" w:styleId="Bullettext1">
    <w:name w:val="Bullet text 1"/>
    <w:basedOn w:val="BlocktextChar"/>
    <w:rsid w:val="00FA5460"/>
    <w:pPr>
      <w:keepNext/>
      <w:tabs>
        <w:tab w:val="left" w:pos="2520"/>
      </w:tabs>
      <w:ind w:left="90" w:hanging="180"/>
    </w:pPr>
  </w:style>
  <w:style w:type="character" w:customStyle="1" w:styleId="BlocktextCharChar">
    <w:name w:val="Block text Char Char"/>
    <w:basedOn w:val="Fuentedeprrafopredeter"/>
    <w:link w:val="BlocktextChar"/>
    <w:rsid w:val="00FA5460"/>
    <w:rPr>
      <w:rFonts w:ascii="Times" w:hAnsi="Times"/>
      <w:noProof/>
      <w:sz w:val="24"/>
      <w:lang w:val="en-US" w:eastAsia="en-US"/>
    </w:rPr>
  </w:style>
  <w:style w:type="paragraph" w:styleId="Revisin">
    <w:name w:val="Revision"/>
    <w:hidden/>
    <w:uiPriority w:val="99"/>
    <w:semiHidden/>
    <w:rsid w:val="00D77917"/>
    <w:rPr>
      <w:rFonts w:ascii="Arial" w:hAnsi="Arial"/>
      <w:noProof/>
      <w:sz w:val="22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8F2027"/>
    <w:pPr>
      <w:keepLines/>
      <w:widowControl/>
      <w:numPr>
        <w:numId w:val="0"/>
      </w:numPr>
      <w:adjustRightInd/>
      <w:spacing w:before="240" w:line="259" w:lineRule="auto"/>
      <w:outlineLvl w:val="9"/>
    </w:pPr>
    <w:rPr>
      <w:rFonts w:eastAsiaTheme="majorEastAsia" w:cstheme="majorBidi"/>
      <w:b w:val="0"/>
      <w:color w:val="365F91" w:themeColor="accent1" w:themeShade="BF"/>
      <w:szCs w:val="32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540D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540D2"/>
    <w:rPr>
      <w:rFonts w:asciiTheme="minorHAnsi" w:hAnsiTheme="minorHAnsi"/>
      <w:noProof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540D2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957F2"/>
  </w:style>
  <w:style w:type="character" w:customStyle="1" w:styleId="PiedepginaCar">
    <w:name w:val="Pie de página Car"/>
    <w:basedOn w:val="Fuentedeprrafopredeter"/>
    <w:link w:val="Piedepgina"/>
    <w:uiPriority w:val="99"/>
    <w:rsid w:val="005911DE"/>
    <w:rPr>
      <w:rFonts w:asciiTheme="minorHAnsi" w:hAnsiTheme="minorHAnsi"/>
      <w:noProof/>
      <w:sz w:val="22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5B2A6F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2A6F"/>
    <w:rPr>
      <w:rFonts w:asciiTheme="minorHAnsi" w:eastAsiaTheme="minorEastAsia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F57481"/>
    <w:rPr>
      <w:rFonts w:asciiTheme="minorHAnsi" w:hAnsiTheme="minorHAnsi"/>
      <w:noProof/>
      <w:sz w:val="22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93728"/>
    <w:pPr>
      <w:spacing w:before="100" w:beforeAutospacing="1" w:after="100" w:afterAutospacing="1"/>
      <w:jc w:val="left"/>
    </w:pPr>
    <w:rPr>
      <w:rFonts w:ascii="Times New Roman" w:hAnsi="Times New Roman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BE1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vadijTgsdxEzaOK7H35NNSJTd0MY3zsD/view?usp=sharing" TargetMode="External"/><Relationship Id="rId18" Type="http://schemas.openxmlformats.org/officeDocument/2006/relationships/hyperlink" Target="https://drive.google.com/file/d/17bhkfceEpSJd0NeUVSZBQI1sI06NBHUR/view?usp=sharing" TargetMode="External"/><Relationship Id="rId26" Type="http://schemas.openxmlformats.org/officeDocument/2006/relationships/hyperlink" Target="https://drive.google.com/file/d/11BOyboB_wjfRf2lo6_SilzdrY3QckNFD/view?usp=shari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1HQHKPwdzhumj6ZnSq0-JYf9NnjkkuBZ/view?usp=sharing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drive.google.com/file/d/1x1fn9breJDropUniv7udlWv1r1W8xc8B/view?usp=sharing" TargetMode="External"/><Relationship Id="rId25" Type="http://schemas.openxmlformats.org/officeDocument/2006/relationships/hyperlink" Target="https://drive.google.com/file/d/1JNxt0e9xyMfq9Y5eY8AdmyEp2COJBV_x/view?usp=sharing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x1fn9breJDropUniv7udlWv1r1W8xc8B/view?usp=sharing" TargetMode="External"/><Relationship Id="rId20" Type="http://schemas.openxmlformats.org/officeDocument/2006/relationships/hyperlink" Target="https://drive.google.com/file/d/1Gj1AZO-5gGhbfrehCbvaIit8CwZj082o/view?usp=sharing" TargetMode="External"/><Relationship Id="rId29" Type="http://schemas.openxmlformats.org/officeDocument/2006/relationships/hyperlink" Target="https://drive.google.com/file/d/1mJbATyOzRE9e0z0f3rJ4TNwPDcRmlp_D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drive.google.com/file/d/1LB0peM1xwY1IZPwBZnjsxVBazKKJjSNv/view?usp=sharing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drive.google.com/file/d/1xl9N4LMb1yjGelP5okeI84MGJvgwZ1lU/view?usp=sharing" TargetMode="External"/><Relationship Id="rId23" Type="http://schemas.openxmlformats.org/officeDocument/2006/relationships/hyperlink" Target="https://drive.google.com/file/d/11RQklYazlhGo4VLr4C4qUO1Q2iOfxEjY/view?usp=sharing" TargetMode="External"/><Relationship Id="rId28" Type="http://schemas.openxmlformats.org/officeDocument/2006/relationships/hyperlink" Target="https://drive.google.com/file/d/1uMnkkD1QHPuxDGVnxAYuv1BRsrq4lioK/view?usp=sharin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rive.google.com/file/d/19RJp26LPe7iQARoqOdKkHODYBxC0zsrl/view?usp=sharing" TargetMode="External"/><Relationship Id="rId31" Type="http://schemas.openxmlformats.org/officeDocument/2006/relationships/hyperlink" Target="https://drive.google.com/file/d/11ULTG5INVhrSzCIVTVCTDwwOe0PsAq3M/view?usp=shar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ve.google.com/file/d/11HQHKPwdzhumj6ZnSq0-JYf9NnjkkuBZ/view?usp=sharing" TargetMode="External"/><Relationship Id="rId22" Type="http://schemas.openxmlformats.org/officeDocument/2006/relationships/hyperlink" Target="https://drive.google.com/file/d/1BvFr6v3fd7Ln3CzhczOyrdH0yGe1i7-u/view?usp=sharing" TargetMode="External"/><Relationship Id="rId27" Type="http://schemas.openxmlformats.org/officeDocument/2006/relationships/hyperlink" Target="https://drive.google.com/file/d/1au_qD1QUW72pM7cVKcMHdGl-WHcG0H9n/view?usp=sharing" TargetMode="External"/><Relationship Id="rId30" Type="http://schemas.openxmlformats.org/officeDocument/2006/relationships/hyperlink" Target="https://drive.google.com/file/d/1jpuAL9HGMwzjaT8mekM2i818cAPZ-I9R/view?usp=sharing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cho\Downloads\PlantillaTrabajoAcademi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Joy14</b:Tag>
    <b:SourceType>Book</b:SourceType>
    <b:Guid>{CC8B5740-2388-435A-A0B6-013DCCACA56B}</b:Guid>
    <b:Title>Programación en C, C++,  Java y UML</b:Title>
    <b:Year>2014</b:Year>
    <b:Publisher>McGraw-Hill</b:Publisher>
    <b:Author>
      <b:Author>
        <b:NameList>
          <b:Person>
            <b:Last>Joyanes Aguilar</b:Last>
            <b:First>Luis</b:First>
          </b:Person>
          <b:Person>
            <b:Last>Zahonero Martínez</b:Last>
            <b:First>Ignacio</b:First>
          </b:Person>
        </b:NameList>
      </b:Author>
    </b:Author>
    <b:City>España</b:City>
    <b:RefOrder>1</b:RefOrder>
  </b:Source>
  <b:Source>
    <b:Tag>COP16</b:Tag>
    <b:SourceType>InternetSite</b:SourceType>
    <b:Guid>{13478EE3-EEB5-47FE-B431-CA68825E66F2}</b:Guid>
    <b:Author>
      <b:Author>
        <b:Corporate>COPAES</b:Corporate>
      </b:Author>
    </b:Author>
    <b:Title>Organismos Acreditadores</b:Title>
    <b:Year>2016</b:Year>
    <b:Month>03</b:Month>
    <b:Day>05</b:Day>
    <b:YearAccessed>2017</b:YearAccessed>
    <b:MonthAccessed>07</b:MonthAccessed>
    <b:DayAccessed>15</b:DayAccessed>
    <b:URL>http://www.copaes.org/Copaes2.0/index.php/2016/03/05/organismos-acreditadores/</b:URL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8DF71DB25DE4DAC71A94D234D89D9" ma:contentTypeVersion="2" ma:contentTypeDescription="Create a new document." ma:contentTypeScope="" ma:versionID="0ba2d5b7196c12b6b7abce32cf4334dd">
  <xsd:schema xmlns:xsd="http://www.w3.org/2001/XMLSchema" xmlns:xs="http://www.w3.org/2001/XMLSchema" xmlns:p="http://schemas.microsoft.com/office/2006/metadata/properties" xmlns:ns2="04ede99a-49e4-4714-83a3-4f6df8493a6d" targetNamespace="http://schemas.microsoft.com/office/2006/metadata/properties" ma:root="true" ma:fieldsID="e9216360065b7a2cb355ee6bfaa9e0c9" ns2:_="">
    <xsd:import namespace="04ede99a-49e4-4714-83a3-4f6df8493a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de99a-49e4-4714-83a3-4f6df8493a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8C3BBB-2DB8-4D20-B25D-182AE9EF91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EF3BCB-9A0A-494C-AAFB-01545D4F86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A1A5F2-76F8-4988-9988-02F0A5D253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F8E447-5ED7-4C7F-86B0-C24AF3661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de99a-49e4-4714-83a3-4f6df8493a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PlantillaTrabajoAcademico</Template>
  <TotalTime>641</TotalTime>
  <Pages>1</Pages>
  <Words>938</Words>
  <Characters>5163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Académico - Ingeniería en Redes</vt:lpstr>
      <vt:lpstr>Trabajo Académico - Ingeniería en Redes</vt:lpstr>
    </vt:vector>
  </TitlesOfParts>
  <Manager>Melissa Blanqueto Estrada</Manager>
  <Company>II-TI / Upaep</Company>
  <LinksUpToDate>false</LinksUpToDate>
  <CharactersWithSpaces>6089</CharactersWithSpaces>
  <SharedDoc>false</SharedDoc>
  <HLinks>
    <vt:vector size="114" baseType="variant"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_Toc54528610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_Toc54528609</vt:lpwstr>
      </vt:variant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_Toc54528608</vt:lpwstr>
      </vt:variant>
      <vt:variant>
        <vt:i4>1376312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_Toc54529115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_Toc54529114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_Toc107283083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_Toc107283082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_Toc107283081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_Toc107283080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_Toc107283079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_Toc107283078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_Toc107283077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_Toc107283076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_Toc107283075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_Toc107283074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_Toc107283073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_Toc107283072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_Toc107283071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_Toc107283070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Académico - Ingeniería en Redes</dc:title>
  <dc:subject>Plantilla de trabajo académico</dc:subject>
  <dc:creator>poncho</dc:creator>
  <cp:keywords>Fundamentos de Java</cp:keywords>
  <cp:lastModifiedBy>William Alberto Cabrera Landero</cp:lastModifiedBy>
  <cp:revision>10</cp:revision>
  <dcterms:created xsi:type="dcterms:W3CDTF">2022-05-20T04:33:00Z</dcterms:created>
  <dcterms:modified xsi:type="dcterms:W3CDTF">2022-07-30T08:54:00Z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0x010100E428DF71DB25DE4DAC71A94D234D89D9</vt:lpwstr>
  </property>
</Properties>
</file>